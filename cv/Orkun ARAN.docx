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232"/>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
        <w:gridCol w:w="3332"/>
        <w:gridCol w:w="567"/>
        <w:gridCol w:w="3119"/>
        <w:gridCol w:w="709"/>
        <w:gridCol w:w="2835"/>
      </w:tblGrid>
      <w:tr w:rsidR="00F83A45" w14:paraId="115EE60E" w14:textId="77777777" w:rsidTr="00F83A45">
        <w:trPr>
          <w:trHeight w:val="563"/>
        </w:trPr>
        <w:tc>
          <w:tcPr>
            <w:tcW w:w="637" w:type="dxa"/>
          </w:tcPr>
          <w:p w14:paraId="08E6D656" w14:textId="667C1064" w:rsidR="00F83A45" w:rsidRPr="00F83A45" w:rsidRDefault="00073539" w:rsidP="00F83A45">
            <w:pPr>
              <w:rPr>
                <w:rFonts w:ascii="Times New Roman" w:eastAsia="Times New Roman" w:hAnsi="Times New Roman" w:cs="Times New Roman"/>
                <w:color w:val="auto"/>
                <w:sz w:val="24"/>
                <w:szCs w:val="24"/>
                <w:lang w:val="tr-TR"/>
              </w:rPr>
            </w:pPr>
            <w:r>
              <w:rPr>
                <w:rFonts w:ascii="Times New Roman" w:eastAsia="Times New Roman" w:hAnsi="Times New Roman" w:cs="Times New Roman"/>
                <w:noProof/>
                <w:color w:val="auto"/>
                <w:sz w:val="24"/>
                <w:szCs w:val="24"/>
                <w:lang w:val="tr-TR"/>
              </w:rPr>
              <w:drawing>
                <wp:inline distT="0" distB="0" distL="0" distR="0" wp14:anchorId="408DADA9" wp14:editId="6FB0F6AB">
                  <wp:extent cx="205760" cy="18425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edin-logo-png-20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949" cy="191590"/>
                          </a:xfrm>
                          <a:prstGeom prst="rect">
                            <a:avLst/>
                          </a:prstGeom>
                        </pic:spPr>
                      </pic:pic>
                    </a:graphicData>
                  </a:graphic>
                </wp:inline>
              </w:drawing>
            </w:r>
          </w:p>
        </w:tc>
        <w:tc>
          <w:tcPr>
            <w:tcW w:w="3332" w:type="dxa"/>
          </w:tcPr>
          <w:p w14:paraId="1AB95A91" w14:textId="77777777" w:rsidR="00F83A45" w:rsidRPr="00256D35" w:rsidRDefault="00746907" w:rsidP="00F83A45">
            <w:pPr>
              <w:rPr>
                <w:color w:val="0070C0"/>
              </w:rPr>
            </w:pPr>
            <w:hyperlink r:id="rId11" w:history="1">
              <w:r w:rsidR="00F83A45" w:rsidRPr="00256D35">
                <w:rPr>
                  <w:rStyle w:val="Hyperlink"/>
                  <w:color w:val="0070C0"/>
                </w:rPr>
                <w:t>LinkedIn</w:t>
              </w:r>
            </w:hyperlink>
          </w:p>
        </w:tc>
        <w:tc>
          <w:tcPr>
            <w:tcW w:w="567" w:type="dxa"/>
          </w:tcPr>
          <w:p w14:paraId="53D41E6D" w14:textId="2675A03F" w:rsidR="00F83A45" w:rsidRPr="00256D35" w:rsidRDefault="00073539" w:rsidP="00F83A45">
            <w:pPr>
              <w:rPr>
                <w:color w:val="0070C0"/>
              </w:rPr>
            </w:pPr>
            <w:r>
              <w:rPr>
                <w:noProof/>
                <w:color w:val="0070C0"/>
              </w:rPr>
              <w:drawing>
                <wp:inline distT="0" distB="0" distL="0" distR="0" wp14:anchorId="09915141" wp14:editId="50DD2700">
                  <wp:extent cx="201295" cy="2012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icon-7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295" cy="201295"/>
                          </a:xfrm>
                          <a:prstGeom prst="rect">
                            <a:avLst/>
                          </a:prstGeom>
                        </pic:spPr>
                      </pic:pic>
                    </a:graphicData>
                  </a:graphic>
                </wp:inline>
              </w:drawing>
            </w:r>
          </w:p>
        </w:tc>
        <w:tc>
          <w:tcPr>
            <w:tcW w:w="3119" w:type="dxa"/>
          </w:tcPr>
          <w:p w14:paraId="0BA02CD1" w14:textId="1B6C28EE" w:rsidR="00F83A45" w:rsidRPr="00256D35" w:rsidRDefault="00746907" w:rsidP="00F83A45">
            <w:pPr>
              <w:rPr>
                <w:color w:val="0070C0"/>
              </w:rPr>
            </w:pPr>
            <w:hyperlink r:id="rId13" w:history="1">
              <w:r w:rsidR="00F83A45" w:rsidRPr="00256D35">
                <w:rPr>
                  <w:rStyle w:val="Hyperlink"/>
                  <w:color w:val="0070C0"/>
                </w:rPr>
                <w:t>Twitter</w:t>
              </w:r>
            </w:hyperlink>
          </w:p>
        </w:tc>
        <w:tc>
          <w:tcPr>
            <w:tcW w:w="709" w:type="dxa"/>
          </w:tcPr>
          <w:p w14:paraId="1AE41303" w14:textId="77777777" w:rsidR="00F83A45" w:rsidRPr="00256D35" w:rsidRDefault="00F83A45" w:rsidP="00F83A45">
            <w:pPr>
              <w:rPr>
                <w:color w:val="0070C0"/>
              </w:rPr>
            </w:pPr>
            <w:r w:rsidRPr="00256D35">
              <w:rPr>
                <w:noProof/>
                <w:color w:val="0070C0"/>
              </w:rPr>
              <w:drawing>
                <wp:inline distT="0" distB="0" distL="0" distR="0" wp14:anchorId="70637885" wp14:editId="25ADC244">
                  <wp:extent cx="184150" cy="184150"/>
                  <wp:effectExtent l="0" t="0" r="6350" b="6350"/>
                  <wp:docPr id="54" name="Picture 54" descr="/var/folders/7t/mnn24z314gl1k5lgfl_9j8km0000gn/T/com.microsoft.Word/Content.MSO/6A7D72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7t/mnn24z314gl1k5lgfl_9j8km0000gn/T/com.microsoft.Word/Content.MSO/6A7D72E1.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928" cy="193928"/>
                          </a:xfrm>
                          <a:prstGeom prst="rect">
                            <a:avLst/>
                          </a:prstGeom>
                          <a:noFill/>
                          <a:ln>
                            <a:noFill/>
                          </a:ln>
                        </pic:spPr>
                      </pic:pic>
                    </a:graphicData>
                  </a:graphic>
                </wp:inline>
              </w:drawing>
            </w:r>
          </w:p>
        </w:tc>
        <w:tc>
          <w:tcPr>
            <w:tcW w:w="2835" w:type="dxa"/>
          </w:tcPr>
          <w:p w14:paraId="3ABA1FB3" w14:textId="77777777" w:rsidR="00F83A45" w:rsidRPr="00256D35" w:rsidRDefault="00746907" w:rsidP="00F83A45">
            <w:pPr>
              <w:rPr>
                <w:color w:val="0070C0"/>
              </w:rPr>
            </w:pPr>
            <w:hyperlink r:id="rId15" w:history="1">
              <w:r w:rsidR="00F83A45" w:rsidRPr="00256D35">
                <w:rPr>
                  <w:rStyle w:val="Hyperlink"/>
                  <w:color w:val="0070C0"/>
                </w:rPr>
                <w:t>Kaggle</w:t>
              </w:r>
            </w:hyperlink>
          </w:p>
        </w:tc>
      </w:tr>
      <w:tr w:rsidR="00F83A45" w14:paraId="25EE6F1F" w14:textId="77777777" w:rsidTr="00F83A45">
        <w:trPr>
          <w:trHeight w:val="474"/>
        </w:trPr>
        <w:tc>
          <w:tcPr>
            <w:tcW w:w="637" w:type="dxa"/>
          </w:tcPr>
          <w:p w14:paraId="00AC5A44" w14:textId="02F85AD5" w:rsidR="00F83A45" w:rsidRDefault="00073539" w:rsidP="00F83A45">
            <w:r>
              <w:rPr>
                <w:noProof/>
              </w:rPr>
              <w:drawing>
                <wp:inline distT="0" distB="0" distL="0" distR="0" wp14:anchorId="0CC161CB" wp14:editId="03EB6CAE">
                  <wp:extent cx="193103" cy="1931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logo-icon-1615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351" cy="195351"/>
                          </a:xfrm>
                          <a:prstGeom prst="rect">
                            <a:avLst/>
                          </a:prstGeom>
                        </pic:spPr>
                      </pic:pic>
                    </a:graphicData>
                  </a:graphic>
                </wp:inline>
              </w:drawing>
            </w:r>
          </w:p>
        </w:tc>
        <w:tc>
          <w:tcPr>
            <w:tcW w:w="3332" w:type="dxa"/>
          </w:tcPr>
          <w:p w14:paraId="6F0F9880" w14:textId="08CAE55C" w:rsidR="00F83A45" w:rsidRPr="00256D35" w:rsidRDefault="00746907" w:rsidP="00F83A45">
            <w:pPr>
              <w:rPr>
                <w:color w:val="0070C0"/>
              </w:rPr>
            </w:pPr>
            <w:hyperlink r:id="rId17" w:history="1">
              <w:proofErr w:type="spellStart"/>
              <w:r w:rsidR="00F83A45" w:rsidRPr="00256D35">
                <w:rPr>
                  <w:rStyle w:val="Hyperlink"/>
                  <w:color w:val="0070C0"/>
                </w:rPr>
                <w:t>Github</w:t>
              </w:r>
              <w:proofErr w:type="spellEnd"/>
            </w:hyperlink>
          </w:p>
        </w:tc>
        <w:tc>
          <w:tcPr>
            <w:tcW w:w="567" w:type="dxa"/>
          </w:tcPr>
          <w:p w14:paraId="445A5060" w14:textId="7051EBEA" w:rsidR="00F83A45" w:rsidRPr="00256D35" w:rsidRDefault="00073539" w:rsidP="00F83A45">
            <w:pPr>
              <w:rPr>
                <w:color w:val="0070C0"/>
              </w:rPr>
            </w:pPr>
            <w:r>
              <w:rPr>
                <w:noProof/>
              </w:rPr>
              <w:drawing>
                <wp:inline distT="0" distB="0" distL="0" distR="0" wp14:anchorId="11D45131" wp14:editId="07CE6875">
                  <wp:extent cx="193040" cy="193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logo-icon-1615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040" cy="193040"/>
                          </a:xfrm>
                          <a:prstGeom prst="rect">
                            <a:avLst/>
                          </a:prstGeom>
                        </pic:spPr>
                      </pic:pic>
                    </a:graphicData>
                  </a:graphic>
                </wp:inline>
              </w:drawing>
            </w:r>
          </w:p>
        </w:tc>
        <w:tc>
          <w:tcPr>
            <w:tcW w:w="3119" w:type="dxa"/>
          </w:tcPr>
          <w:p w14:paraId="57CA4B37" w14:textId="55968DD9" w:rsidR="00F83A45" w:rsidRPr="00256D35" w:rsidRDefault="00746907" w:rsidP="00F83A45">
            <w:pPr>
              <w:rPr>
                <w:color w:val="0070C0"/>
              </w:rPr>
            </w:pPr>
            <w:hyperlink r:id="rId19" w:history="1">
              <w:r w:rsidR="00F83A45" w:rsidRPr="00256D35">
                <w:rPr>
                  <w:rStyle w:val="Hyperlink"/>
                  <w:color w:val="0070C0"/>
                </w:rPr>
                <w:t>Portfolio</w:t>
              </w:r>
            </w:hyperlink>
          </w:p>
        </w:tc>
        <w:tc>
          <w:tcPr>
            <w:tcW w:w="709" w:type="dxa"/>
          </w:tcPr>
          <w:p w14:paraId="06B45CBE" w14:textId="77777777" w:rsidR="00F83A45" w:rsidRPr="00256D35" w:rsidRDefault="00F83A45" w:rsidP="00F83A45">
            <w:pPr>
              <w:rPr>
                <w:color w:val="0070C0"/>
              </w:rPr>
            </w:pPr>
            <w:r w:rsidRPr="00256D35">
              <w:rPr>
                <w:noProof/>
                <w:color w:val="0070C0"/>
              </w:rPr>
              <w:drawing>
                <wp:inline distT="0" distB="0" distL="0" distR="0" wp14:anchorId="1346F055" wp14:editId="260F7C44">
                  <wp:extent cx="201295" cy="161052"/>
                  <wp:effectExtent l="0" t="0" r="1905" b="4445"/>
                  <wp:docPr id="55" name="Picture 55" descr="/var/folders/7t/mnn24z314gl1k5lgfl_9j8km0000gn/T/com.microsoft.Word/Content.MSO/BA6B18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7t/mnn24z314gl1k5lgfl_9j8km0000gn/T/com.microsoft.Word/Content.MSO/BA6B1897.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004" cy="176021"/>
                          </a:xfrm>
                          <a:prstGeom prst="rect">
                            <a:avLst/>
                          </a:prstGeom>
                          <a:noFill/>
                          <a:ln>
                            <a:noFill/>
                          </a:ln>
                        </pic:spPr>
                      </pic:pic>
                    </a:graphicData>
                  </a:graphic>
                </wp:inline>
              </w:drawing>
            </w:r>
          </w:p>
        </w:tc>
        <w:tc>
          <w:tcPr>
            <w:tcW w:w="2835" w:type="dxa"/>
          </w:tcPr>
          <w:p w14:paraId="50569DBE" w14:textId="77777777" w:rsidR="00F83A45" w:rsidRPr="00256D35" w:rsidRDefault="00746907" w:rsidP="00F83A45">
            <w:pPr>
              <w:rPr>
                <w:color w:val="0070C0"/>
              </w:rPr>
            </w:pPr>
            <w:hyperlink r:id="rId21" w:history="1">
              <w:r w:rsidR="00F83A45" w:rsidRPr="00256D35">
                <w:rPr>
                  <w:rStyle w:val="Hyperlink"/>
                  <w:color w:val="0070C0"/>
                </w:rPr>
                <w:t>Google Scholar</w:t>
              </w:r>
            </w:hyperlink>
          </w:p>
        </w:tc>
      </w:tr>
    </w:tbl>
    <w:p w14:paraId="4729BDB8" w14:textId="573E79A4" w:rsidR="00152A71" w:rsidRDefault="009357DB">
      <w:r>
        <w:rPr>
          <w:noProof/>
        </w:rPr>
        <mc:AlternateContent>
          <mc:Choice Requires="wps">
            <w:drawing>
              <wp:anchor distT="0" distB="0" distL="114300" distR="114300" simplePos="0" relativeHeight="251667456" behindDoc="0" locked="0" layoutInCell="1" allowOverlap="1" wp14:anchorId="64D78DEE" wp14:editId="046E2682">
                <wp:simplePos x="0" y="0"/>
                <wp:positionH relativeFrom="column">
                  <wp:posOffset>2363632</wp:posOffset>
                </wp:positionH>
                <wp:positionV relativeFrom="paragraph">
                  <wp:posOffset>6347460</wp:posOffset>
                </wp:positionV>
                <wp:extent cx="4876800" cy="279082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4876800" cy="2790825"/>
                        </a:xfrm>
                        <a:prstGeom prst="rect">
                          <a:avLst/>
                        </a:prstGeom>
                        <a:noFill/>
                        <a:ln w="6350">
                          <a:noFill/>
                        </a:ln>
                      </wps:spPr>
                      <wps:txbx>
                        <w:txbxContent>
                          <w:p w14:paraId="7E82D399" w14:textId="777AB2CA" w:rsidR="0084002E" w:rsidRDefault="0084002E" w:rsidP="00E100A6">
                            <w:pPr>
                              <w:pStyle w:val="Heading3"/>
                            </w:pPr>
                            <w:r>
                              <w:t xml:space="preserve">DATA </w:t>
                            </w:r>
                            <w:r w:rsidR="000E139E">
                              <w:t>SCIENCE/ANALYSIS PROJECTS</w:t>
                            </w:r>
                          </w:p>
                          <w:p w14:paraId="7BFC8426" w14:textId="3D51DF3F" w:rsidR="00BD6573" w:rsidRPr="00BD6573" w:rsidRDefault="00BD6573" w:rsidP="00BD6573">
                            <w:pPr>
                              <w:pStyle w:val="Heading4"/>
                            </w:pPr>
                            <w:r>
                              <w:t>201</w:t>
                            </w:r>
                            <w:r w:rsidR="00DA44F7">
                              <w:t>8</w:t>
                            </w:r>
                            <w:r>
                              <w:t>-PRESENT</w:t>
                            </w:r>
                          </w:p>
                          <w:tbl>
                            <w:tblPr>
                              <w:tblW w:w="4990" w:type="pct"/>
                              <w:tblCellMar>
                                <w:left w:w="0" w:type="dxa"/>
                                <w:right w:w="0" w:type="dxa"/>
                              </w:tblCellMar>
                              <w:tblLook w:val="04A0" w:firstRow="1" w:lastRow="0" w:firstColumn="1" w:lastColumn="0" w:noHBand="0" w:noVBand="1"/>
                            </w:tblPr>
                            <w:tblGrid>
                              <w:gridCol w:w="7367"/>
                            </w:tblGrid>
                            <w:tr w:rsidR="0084002E" w:rsidRPr="002B1B82" w14:paraId="3D9D50F1" w14:textId="77777777" w:rsidTr="00E100A6">
                              <w:trPr>
                                <w:trHeight w:val="433"/>
                              </w:trPr>
                              <w:tc>
                                <w:tcPr>
                                  <w:tcW w:w="7382" w:type="dxa"/>
                                  <w:vMerge w:val="restart"/>
                                  <w:shd w:val="clear" w:color="auto" w:fill="auto"/>
                                </w:tcPr>
                                <w:p w14:paraId="0604CCE9" w14:textId="0692B425" w:rsidR="00C35C2F" w:rsidRDefault="00C35C2F" w:rsidP="000D47D0">
                                  <w:pPr>
                                    <w:pStyle w:val="ListBullet"/>
                                  </w:pPr>
                                  <w:r>
                                    <w:t xml:space="preserve">Visualized </w:t>
                                  </w:r>
                                  <w:hyperlink r:id="rId22" w:history="1">
                                    <w:r w:rsidR="00006330" w:rsidRPr="00006330">
                                      <w:rPr>
                                        <w:rStyle w:val="Hyperlink"/>
                                      </w:rPr>
                                      <w:t>Turkey Femicides</w:t>
                                    </w:r>
                                  </w:hyperlink>
                                  <w:r w:rsidR="00006330">
                                    <w:t xml:space="preserve"> with Tableau </w:t>
                                  </w:r>
                                </w:p>
                                <w:p w14:paraId="759CA1C6" w14:textId="31431130" w:rsidR="000D47D0" w:rsidRDefault="000D47D0" w:rsidP="000D47D0">
                                  <w:pPr>
                                    <w:pStyle w:val="ListBullet"/>
                                  </w:pPr>
                                  <w:r w:rsidRPr="005434DB">
                                    <w:t xml:space="preserve">Cleaned data, imputed </w:t>
                                  </w:r>
                                  <w:proofErr w:type="spellStart"/>
                                  <w:r w:rsidRPr="005434DB">
                                    <w:t>missings</w:t>
                                  </w:r>
                                  <w:proofErr w:type="spellEnd"/>
                                  <w:r w:rsidRPr="005434DB">
                                    <w:t xml:space="preserve"> of </w:t>
                                  </w:r>
                                  <w:hyperlink r:id="rId23" w:history="1">
                                    <w:r w:rsidRPr="005434DB">
                                      <w:rPr>
                                        <w:rStyle w:val="Hyperlink"/>
                                      </w:rPr>
                                      <w:t>depression, anxiety and stress data</w:t>
                                    </w:r>
                                  </w:hyperlink>
                                  <w:r w:rsidRPr="005434DB">
                                    <w:t xml:space="preserve">; </w:t>
                                  </w:r>
                                  <w:hyperlink r:id="rId24" w:history="1">
                                    <w:r w:rsidRPr="005434DB">
                                      <w:rPr>
                                        <w:rStyle w:val="Hyperlink"/>
                                      </w:rPr>
                                      <w:t>Visualized</w:t>
                                    </w:r>
                                  </w:hyperlink>
                                  <w:r w:rsidRPr="005434DB">
                                    <w:t xml:space="preserve"> key insights </w:t>
                                  </w:r>
                                </w:p>
                                <w:p w14:paraId="74F7276A" w14:textId="6A0DBF2E" w:rsidR="00B17F49" w:rsidRDefault="00B17F49" w:rsidP="000D47D0">
                                  <w:pPr>
                                    <w:pStyle w:val="ListBullet"/>
                                  </w:pPr>
                                  <w:r>
                                    <w:t xml:space="preserve">Cleaned and explored </w:t>
                                  </w:r>
                                  <w:hyperlink r:id="rId25" w:history="1">
                                    <w:r w:rsidRPr="00B17F49">
                                      <w:rPr>
                                        <w:rStyle w:val="Hyperlink"/>
                                      </w:rPr>
                                      <w:t>the Coffee Quality</w:t>
                                    </w:r>
                                  </w:hyperlink>
                                  <w:r>
                                    <w:t xml:space="preserve"> data with MySQL</w:t>
                                  </w:r>
                                </w:p>
                                <w:p w14:paraId="2C6C3A34" w14:textId="1F170244" w:rsidR="00B17F49" w:rsidRPr="000D47D0" w:rsidRDefault="00B17F49" w:rsidP="000D47D0">
                                  <w:pPr>
                                    <w:pStyle w:val="ListBullet"/>
                                  </w:pPr>
                                  <w:r>
                                    <w:t xml:space="preserve">Visualized </w:t>
                                  </w:r>
                                  <w:hyperlink r:id="rId26" w:history="1">
                                    <w:r w:rsidRPr="00A85702">
                                      <w:rPr>
                                        <w:rStyle w:val="Hyperlink"/>
                                      </w:rPr>
                                      <w:t>Global Burden of Disease</w:t>
                                    </w:r>
                                  </w:hyperlink>
                                  <w:r>
                                    <w:t xml:space="preserve"> – Youth Mortality with Tableau</w:t>
                                  </w:r>
                                </w:p>
                                <w:p w14:paraId="76E7CFE8" w14:textId="77777777" w:rsidR="009207C3" w:rsidRPr="009207C3" w:rsidRDefault="009207C3" w:rsidP="00BD6573">
                                  <w:pPr>
                                    <w:pStyle w:val="ListBullet"/>
                                    <w:rPr>
                                      <w:b/>
                                    </w:rPr>
                                  </w:pPr>
                                  <w:r>
                                    <w:t xml:space="preserve">Explored </w:t>
                                  </w:r>
                                  <w:hyperlink r:id="rId27" w:history="1">
                                    <w:r w:rsidR="00C7780F" w:rsidRPr="00C7780F">
                                      <w:rPr>
                                        <w:rStyle w:val="Hyperlink"/>
                                      </w:rPr>
                                      <w:t>world happiness</w:t>
                                    </w:r>
                                  </w:hyperlink>
                                  <w:r w:rsidR="00C7780F">
                                    <w:t xml:space="preserve"> rankings between 2015 – 2019, investigated changes over years, and happiest and most unhappy countries. Plotted happiness related features with seaborn, matplotlib and </w:t>
                                  </w:r>
                                  <w:proofErr w:type="spellStart"/>
                                  <w:r w:rsidR="00C7780F">
                                    <w:t>Plotly</w:t>
                                  </w:r>
                                  <w:proofErr w:type="spellEnd"/>
                                  <w:r w:rsidR="00C7780F">
                                    <w:t>.</w:t>
                                  </w:r>
                                </w:p>
                                <w:p w14:paraId="361FE846" w14:textId="77777777" w:rsidR="0084002E" w:rsidRPr="000A1B75" w:rsidRDefault="00C7780F" w:rsidP="00BD6573">
                                  <w:pPr>
                                    <w:pStyle w:val="ListBullet"/>
                                    <w:rPr>
                                      <w:b/>
                                    </w:rPr>
                                  </w:pPr>
                                  <w:r>
                                    <w:t xml:space="preserve">Applied K-prototypes clustering algorithm to a </w:t>
                                  </w:r>
                                  <w:hyperlink r:id="rId28" w:history="1">
                                    <w:r w:rsidRPr="000A1B75">
                                      <w:rPr>
                                        <w:rStyle w:val="Hyperlink"/>
                                      </w:rPr>
                                      <w:t>market</w:t>
                                    </w:r>
                                    <w:r w:rsidR="000A1B75" w:rsidRPr="000A1B75">
                                      <w:rPr>
                                        <w:rStyle w:val="Hyperlink"/>
                                      </w:rPr>
                                      <w:t>ing</w:t>
                                    </w:r>
                                    <w:r w:rsidRPr="000A1B75">
                                      <w:rPr>
                                        <w:rStyle w:val="Hyperlink"/>
                                      </w:rPr>
                                      <w:t xml:space="preserve"> data</w:t>
                                    </w:r>
                                  </w:hyperlink>
                                  <w:r w:rsidR="000A1B75">
                                    <w:t>, investigated customer behavior and made suggestion according to clusters</w:t>
                                  </w:r>
                                </w:p>
                                <w:p w14:paraId="011E9BFA" w14:textId="77777777" w:rsidR="000A1B75" w:rsidRPr="00BD6573" w:rsidRDefault="000A1B75" w:rsidP="00BD6573">
                                  <w:pPr>
                                    <w:pStyle w:val="ListBullet"/>
                                    <w:rPr>
                                      <w:b/>
                                    </w:rPr>
                                  </w:pPr>
                                  <w:r>
                                    <w:t xml:space="preserve">Explored </w:t>
                                  </w:r>
                                  <w:hyperlink r:id="rId29" w:history="1">
                                    <w:r w:rsidRPr="000A1B75">
                                      <w:rPr>
                                        <w:rStyle w:val="Hyperlink"/>
                                      </w:rPr>
                                      <w:t>fetal health</w:t>
                                    </w:r>
                                    <w:r w:rsidR="00976BD3">
                                      <w:rPr>
                                        <w:rStyle w:val="Hyperlink"/>
                                      </w:rPr>
                                      <w:t xml:space="preserve"> data</w:t>
                                    </w:r>
                                    <w:r w:rsidRPr="000A1B75">
                                      <w:rPr>
                                        <w:rStyle w:val="Hyperlink"/>
                                      </w:rPr>
                                      <w:t xml:space="preserve"> </w:t>
                                    </w:r>
                                  </w:hyperlink>
                                  <w:r>
                                    <w:t>, compared features with</w:t>
                                  </w:r>
                                  <w:r w:rsidR="00BD6573">
                                    <w:t xml:space="preserve"> A/B testing(</w:t>
                                  </w:r>
                                  <w:r>
                                    <w:t xml:space="preserve"> </w:t>
                                  </w:r>
                                  <w:proofErr w:type="spellStart"/>
                                  <w:r>
                                    <w:t>Kruskall</w:t>
                                  </w:r>
                                  <w:proofErr w:type="spellEnd"/>
                                  <w:r>
                                    <w:t xml:space="preserve"> Wallis and applied post hoc analysis with Dunn test</w:t>
                                  </w:r>
                                  <w:r w:rsidR="00BD6573">
                                    <w:t>)</w:t>
                                  </w:r>
                                  <w:r>
                                    <w:t xml:space="preserve">, applied </w:t>
                                  </w:r>
                                  <w:proofErr w:type="spellStart"/>
                                  <w:r>
                                    <w:t>XGBoost</w:t>
                                  </w:r>
                                  <w:proofErr w:type="spellEnd"/>
                                  <w:r>
                                    <w:t xml:space="preserve"> algorithm </w:t>
                                  </w:r>
                                  <w:r w:rsidR="004546D4">
                                    <w:t xml:space="preserve">and </w:t>
                                  </w:r>
                                  <w:proofErr w:type="spellStart"/>
                                  <w:r w:rsidR="004546D4">
                                    <w:t>hypertuned</w:t>
                                  </w:r>
                                  <w:proofErr w:type="spellEnd"/>
                                  <w:r w:rsidR="004546D4">
                                    <w:t xml:space="preserve"> with </w:t>
                                  </w:r>
                                  <w:proofErr w:type="spellStart"/>
                                  <w:r w:rsidR="004546D4">
                                    <w:t>Optuna</w:t>
                                  </w:r>
                                  <w:proofErr w:type="spellEnd"/>
                                  <w:r w:rsidR="004546D4">
                                    <w:t>, resulted 95% accuracy.</w:t>
                                  </w:r>
                                </w:p>
                                <w:p w14:paraId="38F58287" w14:textId="77777777" w:rsidR="00BD6573" w:rsidRPr="004546D4" w:rsidRDefault="00BD6573" w:rsidP="000D47D0">
                                  <w:pPr>
                                    <w:pStyle w:val="ListBullet"/>
                                    <w:numPr>
                                      <w:ilvl w:val="0"/>
                                      <w:numId w:val="0"/>
                                    </w:numPr>
                                    <w:ind w:left="864"/>
                                  </w:pPr>
                                </w:p>
                              </w:tc>
                            </w:tr>
                            <w:tr w:rsidR="0084002E" w:rsidRPr="002B1B82" w14:paraId="76C4263F" w14:textId="77777777" w:rsidTr="00E100A6">
                              <w:trPr>
                                <w:trHeight w:val="566"/>
                              </w:trPr>
                              <w:tc>
                                <w:tcPr>
                                  <w:tcW w:w="7382" w:type="dxa"/>
                                  <w:vMerge/>
                                  <w:shd w:val="clear" w:color="auto" w:fill="auto"/>
                                </w:tcPr>
                                <w:p w14:paraId="57371241" w14:textId="77777777" w:rsidR="0084002E" w:rsidRPr="002B1B82" w:rsidRDefault="0084002E" w:rsidP="00E100A6"/>
                              </w:tc>
                            </w:tr>
                            <w:tr w:rsidR="0084002E" w:rsidRPr="002B1B82" w14:paraId="2DABEE1B" w14:textId="77777777" w:rsidTr="00E100A6">
                              <w:trPr>
                                <w:trHeight w:val="566"/>
                              </w:trPr>
                              <w:tc>
                                <w:tcPr>
                                  <w:tcW w:w="7382" w:type="dxa"/>
                                  <w:vMerge/>
                                  <w:shd w:val="clear" w:color="auto" w:fill="auto"/>
                                </w:tcPr>
                                <w:p w14:paraId="5DFC2889" w14:textId="77777777" w:rsidR="0084002E" w:rsidRPr="002B1B82" w:rsidRDefault="0084002E" w:rsidP="00E100A6"/>
                              </w:tc>
                            </w:tr>
                            <w:tr w:rsidR="0084002E" w:rsidRPr="002B1B82" w14:paraId="4D2BF5CC" w14:textId="77777777" w:rsidTr="00E100A6">
                              <w:trPr>
                                <w:trHeight w:val="566"/>
                              </w:trPr>
                              <w:tc>
                                <w:tcPr>
                                  <w:tcW w:w="7382" w:type="dxa"/>
                                  <w:vMerge/>
                                  <w:shd w:val="clear" w:color="auto" w:fill="auto"/>
                                </w:tcPr>
                                <w:p w14:paraId="37DA4F96" w14:textId="77777777" w:rsidR="0084002E" w:rsidRPr="002B1B82" w:rsidRDefault="0084002E" w:rsidP="00E100A6"/>
                              </w:tc>
                            </w:tr>
                          </w:tbl>
                          <w:p w14:paraId="2A8177D1" w14:textId="77777777" w:rsidR="0084002E" w:rsidRPr="00E100A6" w:rsidRDefault="0084002E" w:rsidP="00E100A6">
                            <w:pPr>
                              <w:rPr>
                                <w:lang w:val="tr-T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78DEE" id="_x0000_t202" coordsize="21600,21600" o:spt="202" path="m,l,21600r21600,l21600,xe">
                <v:stroke joinstyle="miter"/>
                <v:path gradientshapeok="t" o:connecttype="rect"/>
              </v:shapetype>
              <v:shape id="Text Box 136" o:spid="_x0000_s1026" type="#_x0000_t202" style="position:absolute;margin-left:186.1pt;margin-top:499.8pt;width:384pt;height:2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" filled="f" stroked="f" strokeweight=".5pt">
                <v:textbox>
                  <w:txbxContent>
                    <w:p w14:paraId="7E82D399" w14:textId="777AB2CA" w:rsidR="0084002E" w:rsidRDefault="0084002E" w:rsidP="00E100A6">
                      <w:pPr>
                        <w:pStyle w:val="Heading3"/>
                      </w:pPr>
                      <w:r>
                        <w:t xml:space="preserve">DATA </w:t>
                      </w:r>
                      <w:r w:rsidR="000E139E">
                        <w:t>SCIENCE/ANALYSIS PROJECTS</w:t>
                      </w:r>
                    </w:p>
                    <w:p w14:paraId="7BFC8426" w14:textId="3D51DF3F" w:rsidR="00BD6573" w:rsidRPr="00BD6573" w:rsidRDefault="00BD6573" w:rsidP="00BD6573">
                      <w:pPr>
                        <w:pStyle w:val="Heading4"/>
                      </w:pPr>
                      <w:r>
                        <w:t>201</w:t>
                      </w:r>
                      <w:r w:rsidR="00DA44F7">
                        <w:t>8</w:t>
                      </w:r>
                      <w:r>
                        <w:t>-PRESENT</w:t>
                      </w:r>
                    </w:p>
                    <w:tbl>
                      <w:tblPr>
                        <w:tblW w:w="4990" w:type="pct"/>
                        <w:tblCellMar>
                          <w:left w:w="0" w:type="dxa"/>
                          <w:right w:w="0" w:type="dxa"/>
                        </w:tblCellMar>
                        <w:tblLook w:val="04A0" w:firstRow="1" w:lastRow="0" w:firstColumn="1" w:lastColumn="0" w:noHBand="0" w:noVBand="1"/>
                      </w:tblPr>
                      <w:tblGrid>
                        <w:gridCol w:w="7367"/>
                      </w:tblGrid>
                      <w:tr w:rsidR="0084002E" w:rsidRPr="002B1B82" w14:paraId="3D9D50F1" w14:textId="77777777" w:rsidTr="00E100A6">
                        <w:trPr>
                          <w:trHeight w:val="433"/>
                        </w:trPr>
                        <w:tc>
                          <w:tcPr>
                            <w:tcW w:w="7382" w:type="dxa"/>
                            <w:vMerge w:val="restart"/>
                            <w:shd w:val="clear" w:color="auto" w:fill="auto"/>
                          </w:tcPr>
                          <w:p w14:paraId="0604CCE9" w14:textId="0692B425" w:rsidR="00C35C2F" w:rsidRDefault="00C35C2F" w:rsidP="000D47D0">
                            <w:pPr>
                              <w:pStyle w:val="ListBullet"/>
                            </w:pPr>
                            <w:r>
                              <w:t xml:space="preserve">Visualized </w:t>
                            </w:r>
                            <w:hyperlink r:id="rId30" w:history="1">
                              <w:r w:rsidR="00006330" w:rsidRPr="00006330">
                                <w:rPr>
                                  <w:rStyle w:val="Hyperlink"/>
                                </w:rPr>
                                <w:t>Turkey Femicides</w:t>
                              </w:r>
                            </w:hyperlink>
                            <w:r w:rsidR="00006330">
                              <w:t xml:space="preserve"> with Tableau </w:t>
                            </w:r>
                          </w:p>
                          <w:p w14:paraId="759CA1C6" w14:textId="31431130" w:rsidR="000D47D0" w:rsidRDefault="000D47D0" w:rsidP="000D47D0">
                            <w:pPr>
                              <w:pStyle w:val="ListBullet"/>
                            </w:pPr>
                            <w:r w:rsidRPr="005434DB">
                              <w:t xml:space="preserve">Cleaned data, imputed </w:t>
                            </w:r>
                            <w:proofErr w:type="spellStart"/>
                            <w:r w:rsidRPr="005434DB">
                              <w:t>missings</w:t>
                            </w:r>
                            <w:proofErr w:type="spellEnd"/>
                            <w:r w:rsidRPr="005434DB">
                              <w:t xml:space="preserve"> of </w:t>
                            </w:r>
                            <w:hyperlink r:id="rId31" w:history="1">
                              <w:r w:rsidRPr="005434DB">
                                <w:rPr>
                                  <w:rStyle w:val="Hyperlink"/>
                                </w:rPr>
                                <w:t>depression, anxiety and stress data</w:t>
                              </w:r>
                            </w:hyperlink>
                            <w:r w:rsidRPr="005434DB">
                              <w:t xml:space="preserve">; </w:t>
                            </w:r>
                            <w:hyperlink r:id="rId32" w:history="1">
                              <w:r w:rsidRPr="005434DB">
                                <w:rPr>
                                  <w:rStyle w:val="Hyperlink"/>
                                </w:rPr>
                                <w:t>Visualized</w:t>
                              </w:r>
                            </w:hyperlink>
                            <w:r w:rsidRPr="005434DB">
                              <w:t xml:space="preserve"> key insights </w:t>
                            </w:r>
                          </w:p>
                          <w:p w14:paraId="74F7276A" w14:textId="6A0DBF2E" w:rsidR="00B17F49" w:rsidRDefault="00B17F49" w:rsidP="000D47D0">
                            <w:pPr>
                              <w:pStyle w:val="ListBullet"/>
                            </w:pPr>
                            <w:r>
                              <w:t xml:space="preserve">Cleaned and explored </w:t>
                            </w:r>
                            <w:hyperlink r:id="rId33" w:history="1">
                              <w:r w:rsidRPr="00B17F49">
                                <w:rPr>
                                  <w:rStyle w:val="Hyperlink"/>
                                </w:rPr>
                                <w:t>the Coffee Quality</w:t>
                              </w:r>
                            </w:hyperlink>
                            <w:r>
                              <w:t xml:space="preserve"> data with MySQL</w:t>
                            </w:r>
                          </w:p>
                          <w:p w14:paraId="2C6C3A34" w14:textId="1F170244" w:rsidR="00B17F49" w:rsidRPr="000D47D0" w:rsidRDefault="00B17F49" w:rsidP="000D47D0">
                            <w:pPr>
                              <w:pStyle w:val="ListBullet"/>
                            </w:pPr>
                            <w:r>
                              <w:t xml:space="preserve">Visualized </w:t>
                            </w:r>
                            <w:hyperlink r:id="rId34" w:history="1">
                              <w:r w:rsidRPr="00A85702">
                                <w:rPr>
                                  <w:rStyle w:val="Hyperlink"/>
                                </w:rPr>
                                <w:t>Global Burden of Disease</w:t>
                              </w:r>
                            </w:hyperlink>
                            <w:r>
                              <w:t xml:space="preserve"> – Youth Mortality with Tableau</w:t>
                            </w:r>
                          </w:p>
                          <w:p w14:paraId="76E7CFE8" w14:textId="77777777" w:rsidR="009207C3" w:rsidRPr="009207C3" w:rsidRDefault="009207C3" w:rsidP="00BD6573">
                            <w:pPr>
                              <w:pStyle w:val="ListBullet"/>
                              <w:rPr>
                                <w:b/>
                              </w:rPr>
                            </w:pPr>
                            <w:r>
                              <w:t xml:space="preserve">Explored </w:t>
                            </w:r>
                            <w:hyperlink r:id="rId35" w:history="1">
                              <w:r w:rsidR="00C7780F" w:rsidRPr="00C7780F">
                                <w:rPr>
                                  <w:rStyle w:val="Hyperlink"/>
                                </w:rPr>
                                <w:t>world happiness</w:t>
                              </w:r>
                            </w:hyperlink>
                            <w:r w:rsidR="00C7780F">
                              <w:t xml:space="preserve"> rankings between 2015 – 2019, investigated changes over years, and happiest and most unhappy countries. Plotted happiness related features with seaborn, matplotlib and </w:t>
                            </w:r>
                            <w:proofErr w:type="spellStart"/>
                            <w:r w:rsidR="00C7780F">
                              <w:t>Plotly</w:t>
                            </w:r>
                            <w:proofErr w:type="spellEnd"/>
                            <w:r w:rsidR="00C7780F">
                              <w:t>.</w:t>
                            </w:r>
                          </w:p>
                          <w:p w14:paraId="361FE846" w14:textId="77777777" w:rsidR="0084002E" w:rsidRPr="000A1B75" w:rsidRDefault="00C7780F" w:rsidP="00BD6573">
                            <w:pPr>
                              <w:pStyle w:val="ListBullet"/>
                              <w:rPr>
                                <w:b/>
                              </w:rPr>
                            </w:pPr>
                            <w:r>
                              <w:t xml:space="preserve">Applied K-prototypes clustering algorithm to a </w:t>
                            </w:r>
                            <w:hyperlink r:id="rId36" w:history="1">
                              <w:r w:rsidRPr="000A1B75">
                                <w:rPr>
                                  <w:rStyle w:val="Hyperlink"/>
                                </w:rPr>
                                <w:t>market</w:t>
                              </w:r>
                              <w:r w:rsidR="000A1B75" w:rsidRPr="000A1B75">
                                <w:rPr>
                                  <w:rStyle w:val="Hyperlink"/>
                                </w:rPr>
                                <w:t>ing</w:t>
                              </w:r>
                              <w:r w:rsidRPr="000A1B75">
                                <w:rPr>
                                  <w:rStyle w:val="Hyperlink"/>
                                </w:rPr>
                                <w:t xml:space="preserve"> data</w:t>
                              </w:r>
                            </w:hyperlink>
                            <w:r w:rsidR="000A1B75">
                              <w:t>, investigated customer behavior and made suggestion according to clusters</w:t>
                            </w:r>
                          </w:p>
                          <w:p w14:paraId="011E9BFA" w14:textId="77777777" w:rsidR="000A1B75" w:rsidRPr="00BD6573" w:rsidRDefault="000A1B75" w:rsidP="00BD6573">
                            <w:pPr>
                              <w:pStyle w:val="ListBullet"/>
                              <w:rPr>
                                <w:b/>
                              </w:rPr>
                            </w:pPr>
                            <w:r>
                              <w:t xml:space="preserve">Explored </w:t>
                            </w:r>
                            <w:hyperlink r:id="rId37" w:history="1">
                              <w:r w:rsidRPr="000A1B75">
                                <w:rPr>
                                  <w:rStyle w:val="Hyperlink"/>
                                </w:rPr>
                                <w:t>fetal health</w:t>
                              </w:r>
                              <w:r w:rsidR="00976BD3">
                                <w:rPr>
                                  <w:rStyle w:val="Hyperlink"/>
                                </w:rPr>
                                <w:t xml:space="preserve"> data</w:t>
                              </w:r>
                              <w:r w:rsidRPr="000A1B75">
                                <w:rPr>
                                  <w:rStyle w:val="Hyperlink"/>
                                </w:rPr>
                                <w:t xml:space="preserve"> </w:t>
                              </w:r>
                            </w:hyperlink>
                            <w:r>
                              <w:t>, compared features with</w:t>
                            </w:r>
                            <w:r w:rsidR="00BD6573">
                              <w:t xml:space="preserve"> A/B testing(</w:t>
                            </w:r>
                            <w:r>
                              <w:t xml:space="preserve"> </w:t>
                            </w:r>
                            <w:proofErr w:type="spellStart"/>
                            <w:r>
                              <w:t>Kruskall</w:t>
                            </w:r>
                            <w:proofErr w:type="spellEnd"/>
                            <w:r>
                              <w:t xml:space="preserve"> Wallis and applied post hoc analysis with Dunn test</w:t>
                            </w:r>
                            <w:r w:rsidR="00BD6573">
                              <w:t>)</w:t>
                            </w:r>
                            <w:r>
                              <w:t xml:space="preserve">, applied </w:t>
                            </w:r>
                            <w:proofErr w:type="spellStart"/>
                            <w:r>
                              <w:t>XGBoost</w:t>
                            </w:r>
                            <w:proofErr w:type="spellEnd"/>
                            <w:r>
                              <w:t xml:space="preserve"> algorithm </w:t>
                            </w:r>
                            <w:r w:rsidR="004546D4">
                              <w:t xml:space="preserve">and </w:t>
                            </w:r>
                            <w:proofErr w:type="spellStart"/>
                            <w:r w:rsidR="004546D4">
                              <w:t>hypertuned</w:t>
                            </w:r>
                            <w:proofErr w:type="spellEnd"/>
                            <w:r w:rsidR="004546D4">
                              <w:t xml:space="preserve"> with </w:t>
                            </w:r>
                            <w:proofErr w:type="spellStart"/>
                            <w:r w:rsidR="004546D4">
                              <w:t>Optuna</w:t>
                            </w:r>
                            <w:proofErr w:type="spellEnd"/>
                            <w:r w:rsidR="004546D4">
                              <w:t>, resulted 95% accuracy.</w:t>
                            </w:r>
                          </w:p>
                          <w:p w14:paraId="38F58287" w14:textId="77777777" w:rsidR="00BD6573" w:rsidRPr="004546D4" w:rsidRDefault="00BD6573" w:rsidP="000D47D0">
                            <w:pPr>
                              <w:pStyle w:val="ListBullet"/>
                              <w:numPr>
                                <w:ilvl w:val="0"/>
                                <w:numId w:val="0"/>
                              </w:numPr>
                              <w:ind w:left="864"/>
                            </w:pPr>
                          </w:p>
                        </w:tc>
                      </w:tr>
                      <w:tr w:rsidR="0084002E" w:rsidRPr="002B1B82" w14:paraId="76C4263F" w14:textId="77777777" w:rsidTr="00E100A6">
                        <w:trPr>
                          <w:trHeight w:val="566"/>
                        </w:trPr>
                        <w:tc>
                          <w:tcPr>
                            <w:tcW w:w="7382" w:type="dxa"/>
                            <w:vMerge/>
                            <w:shd w:val="clear" w:color="auto" w:fill="auto"/>
                          </w:tcPr>
                          <w:p w14:paraId="57371241" w14:textId="77777777" w:rsidR="0084002E" w:rsidRPr="002B1B82" w:rsidRDefault="0084002E" w:rsidP="00E100A6"/>
                        </w:tc>
                      </w:tr>
                      <w:tr w:rsidR="0084002E" w:rsidRPr="002B1B82" w14:paraId="2DABEE1B" w14:textId="77777777" w:rsidTr="00E100A6">
                        <w:trPr>
                          <w:trHeight w:val="566"/>
                        </w:trPr>
                        <w:tc>
                          <w:tcPr>
                            <w:tcW w:w="7382" w:type="dxa"/>
                            <w:vMerge/>
                            <w:shd w:val="clear" w:color="auto" w:fill="auto"/>
                          </w:tcPr>
                          <w:p w14:paraId="5DFC2889" w14:textId="77777777" w:rsidR="0084002E" w:rsidRPr="002B1B82" w:rsidRDefault="0084002E" w:rsidP="00E100A6"/>
                        </w:tc>
                      </w:tr>
                      <w:tr w:rsidR="0084002E" w:rsidRPr="002B1B82" w14:paraId="4D2BF5CC" w14:textId="77777777" w:rsidTr="00E100A6">
                        <w:trPr>
                          <w:trHeight w:val="566"/>
                        </w:trPr>
                        <w:tc>
                          <w:tcPr>
                            <w:tcW w:w="7382" w:type="dxa"/>
                            <w:vMerge/>
                            <w:shd w:val="clear" w:color="auto" w:fill="auto"/>
                          </w:tcPr>
                          <w:p w14:paraId="37DA4F96" w14:textId="77777777" w:rsidR="0084002E" w:rsidRPr="002B1B82" w:rsidRDefault="0084002E" w:rsidP="00E100A6"/>
                        </w:tc>
                      </w:tr>
                    </w:tbl>
                    <w:p w14:paraId="2A8177D1" w14:textId="77777777" w:rsidR="0084002E" w:rsidRPr="00E100A6" w:rsidRDefault="0084002E" w:rsidP="00E100A6">
                      <w:pPr>
                        <w:rPr>
                          <w:lang w:val="tr-TR"/>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6F9F096" wp14:editId="14826639">
                <wp:simplePos x="0" y="0"/>
                <wp:positionH relativeFrom="column">
                  <wp:posOffset>2361565</wp:posOffset>
                </wp:positionH>
                <wp:positionV relativeFrom="paragraph">
                  <wp:posOffset>3341163</wp:posOffset>
                </wp:positionV>
                <wp:extent cx="4876800" cy="289941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876800" cy="2899410"/>
                        </a:xfrm>
                        <a:prstGeom prst="rect">
                          <a:avLst/>
                        </a:prstGeom>
                        <a:noFill/>
                        <a:ln w="6350">
                          <a:noFill/>
                        </a:ln>
                      </wps:spPr>
                      <wps:txbx>
                        <w:txbxContent>
                          <w:p w14:paraId="47CD42BD" w14:textId="229BFA27" w:rsidR="00BD6573" w:rsidRDefault="00BD6573" w:rsidP="00394B71">
                            <w:pPr>
                              <w:pStyle w:val="Heading3"/>
                              <w:spacing w:line="240" w:lineRule="auto"/>
                            </w:pPr>
                            <w:r w:rsidRPr="002B1B82">
                              <w:t>WORK EXPERIENCE</w:t>
                            </w:r>
                          </w:p>
                          <w:p w14:paraId="0EF44D6E" w14:textId="17F3EBC1" w:rsidR="00394B71" w:rsidRPr="00394B71" w:rsidRDefault="00394B71" w:rsidP="00394B71">
                            <w:pPr>
                              <w:spacing w:line="240" w:lineRule="auto"/>
                              <w:rPr>
                                <w:b/>
                                <w:color w:val="323E4F" w:themeColor="text2" w:themeShade="BF"/>
                                <w:lang w:val="en-GB"/>
                              </w:rPr>
                            </w:pPr>
                            <w:r w:rsidRPr="00394B71">
                              <w:rPr>
                                <w:b/>
                                <w:color w:val="323E4F" w:themeColor="text2" w:themeShade="BF"/>
                                <w:lang w:val="en-GB"/>
                              </w:rPr>
                              <w:t xml:space="preserve">Freelance Data Analyst </w:t>
                            </w:r>
                            <w:r w:rsidR="004000EC">
                              <w:rPr>
                                <w:b/>
                                <w:color w:val="323E4F" w:themeColor="text2" w:themeShade="BF"/>
                                <w:lang w:val="en-GB"/>
                              </w:rPr>
                              <w:t>– 2021 - Present</w:t>
                            </w:r>
                          </w:p>
                          <w:p w14:paraId="4D4B394C" w14:textId="77777777" w:rsidR="00394B71" w:rsidRPr="00394B71" w:rsidRDefault="00394B71" w:rsidP="00394B71">
                            <w:pPr>
                              <w:pStyle w:val="ListBullet"/>
                              <w:spacing w:line="240" w:lineRule="auto"/>
                            </w:pPr>
                            <w:r w:rsidRPr="00394B71">
                              <w:t xml:space="preserve">Scrape Amazon items, create a dynamic visualization for each item and create insights for possible products to sell for </w:t>
                            </w:r>
                            <w:proofErr w:type="gramStart"/>
                            <w:r w:rsidRPr="00394B71">
                              <w:t>a</w:t>
                            </w:r>
                            <w:proofErr w:type="gramEnd"/>
                            <w:r w:rsidRPr="00394B71">
                              <w:t xml:space="preserve"> FBA startup - Ongoing project</w:t>
                            </w:r>
                          </w:p>
                          <w:p w14:paraId="59E1E542" w14:textId="420D0059" w:rsidR="00394B71" w:rsidRDefault="00394B71" w:rsidP="00394B71">
                            <w:pPr>
                              <w:pStyle w:val="ListBullet"/>
                              <w:spacing w:line="240" w:lineRule="auto"/>
                            </w:pPr>
                            <w:r w:rsidRPr="00394B71">
                              <w:t>Helped a local bakery startup to determine product prices</w:t>
                            </w:r>
                            <w:r>
                              <w:t xml:space="preserve"> by gathering other bakery prices</w:t>
                            </w:r>
                          </w:p>
                          <w:p w14:paraId="07D321A4" w14:textId="72BFED6D" w:rsidR="004000EC" w:rsidRPr="004000EC" w:rsidRDefault="004000EC" w:rsidP="004000EC">
                            <w:pPr>
                              <w:spacing w:line="240" w:lineRule="auto"/>
                              <w:rPr>
                                <w:b/>
                                <w:color w:val="323E4F" w:themeColor="text2" w:themeShade="BF"/>
                                <w:lang w:val="en-GB"/>
                              </w:rPr>
                            </w:pPr>
                            <w:r w:rsidRPr="00394B71">
                              <w:rPr>
                                <w:b/>
                                <w:color w:val="323E4F" w:themeColor="text2" w:themeShade="BF"/>
                                <w:lang w:val="en-GB"/>
                              </w:rPr>
                              <w:t xml:space="preserve">Freelance </w:t>
                            </w:r>
                            <w:r>
                              <w:rPr>
                                <w:b/>
                                <w:color w:val="323E4F" w:themeColor="text2" w:themeShade="BF"/>
                                <w:lang w:val="en-GB"/>
                              </w:rPr>
                              <w:t>Biostatistician, 2015 - Present</w:t>
                            </w:r>
                          </w:p>
                          <w:p w14:paraId="54D87459" w14:textId="7C8A09B8" w:rsidR="00394B71" w:rsidRPr="00394B71" w:rsidRDefault="00394B71" w:rsidP="00394B71">
                            <w:pPr>
                              <w:pStyle w:val="ListBullet"/>
                              <w:spacing w:line="240" w:lineRule="auto"/>
                            </w:pPr>
                            <w:r w:rsidRPr="00394B71">
                              <w:t xml:space="preserve">Healthcare data analysis - Worked on more than </w:t>
                            </w:r>
                            <w:r w:rsidR="000E139E">
                              <w:t>100</w:t>
                            </w:r>
                            <w:r w:rsidRPr="00394B71">
                              <w:t xml:space="preserve"> studies/projects/theses on Health Sciences</w:t>
                            </w:r>
                            <w:r w:rsidR="000E139E">
                              <w:t xml:space="preserve">, which included hypothesis testing, factor analyses – EFA and CFA, regression analyses, </w:t>
                            </w:r>
                            <w:proofErr w:type="spellStart"/>
                            <w:r w:rsidR="000E139E">
                              <w:t>Stractural</w:t>
                            </w:r>
                            <w:proofErr w:type="spellEnd"/>
                            <w:r w:rsidR="000E139E">
                              <w:t xml:space="preserve"> equation modelling, Cluster analysis, Generalized Linear Model</w:t>
                            </w:r>
                            <w:r w:rsidR="003F663E">
                              <w:t xml:space="preserve">, </w:t>
                            </w:r>
                          </w:p>
                          <w:p w14:paraId="3E29668B" w14:textId="5D91ED84" w:rsidR="00BD6573" w:rsidRPr="004000EC" w:rsidRDefault="00BD6573" w:rsidP="00394B71">
                            <w:pPr>
                              <w:pStyle w:val="Heading3"/>
                              <w:spacing w:line="240" w:lineRule="auto"/>
                              <w:rPr>
                                <w:b/>
                                <w:color w:val="323E4F" w:themeColor="text2" w:themeShade="BF"/>
                                <w:sz w:val="18"/>
                                <w:szCs w:val="18"/>
                                <w:lang w:val="en-GB"/>
                              </w:rPr>
                            </w:pPr>
                            <w:proofErr w:type="spellStart"/>
                            <w:r w:rsidRPr="004000EC">
                              <w:rPr>
                                <w:b/>
                                <w:color w:val="323E4F" w:themeColor="text2" w:themeShade="BF"/>
                                <w:sz w:val="18"/>
                                <w:szCs w:val="18"/>
                                <w:lang w:val="en-GB"/>
                              </w:rPr>
                              <w:t>Hacettepe</w:t>
                            </w:r>
                            <w:proofErr w:type="spellEnd"/>
                            <w:r w:rsidRPr="004000EC">
                              <w:rPr>
                                <w:b/>
                                <w:color w:val="323E4F" w:themeColor="text2" w:themeShade="BF"/>
                                <w:sz w:val="18"/>
                                <w:szCs w:val="18"/>
                                <w:lang w:val="en-GB"/>
                              </w:rPr>
                              <w:t xml:space="preserve"> University, </w:t>
                            </w:r>
                            <w:proofErr w:type="gramStart"/>
                            <w:r w:rsidRPr="004000EC">
                              <w:rPr>
                                <w:b/>
                                <w:color w:val="323E4F" w:themeColor="text2" w:themeShade="BF"/>
                                <w:sz w:val="18"/>
                                <w:szCs w:val="18"/>
                                <w:lang w:val="en-GB"/>
                              </w:rPr>
                              <w:t xml:space="preserve">Turkey </w:t>
                            </w:r>
                            <w:r w:rsidR="004000EC" w:rsidRPr="004000EC">
                              <w:rPr>
                                <w:b/>
                                <w:color w:val="323E4F" w:themeColor="text2" w:themeShade="BF"/>
                                <w:sz w:val="18"/>
                                <w:szCs w:val="18"/>
                                <w:lang w:val="en-GB"/>
                              </w:rPr>
                              <w:t>,</w:t>
                            </w:r>
                            <w:proofErr w:type="gramEnd"/>
                            <w:r w:rsidR="004000EC" w:rsidRPr="004000EC">
                              <w:rPr>
                                <w:b/>
                                <w:color w:val="323E4F" w:themeColor="text2" w:themeShade="BF"/>
                                <w:sz w:val="18"/>
                                <w:szCs w:val="18"/>
                                <w:lang w:val="en-GB"/>
                              </w:rPr>
                              <w:t xml:space="preserve"> </w:t>
                            </w:r>
                            <w:r w:rsidRPr="004000EC">
                              <w:rPr>
                                <w:b/>
                                <w:color w:val="323E4F" w:themeColor="text2" w:themeShade="BF"/>
                                <w:sz w:val="18"/>
                                <w:szCs w:val="18"/>
                                <w:lang w:val="en-GB"/>
                              </w:rPr>
                              <w:t>2010 - PRESENT</w:t>
                            </w:r>
                          </w:p>
                          <w:p w14:paraId="554FAEEC" w14:textId="06517073" w:rsidR="00BD6573" w:rsidRPr="009D7E8A" w:rsidRDefault="00BD6573" w:rsidP="00394B71">
                            <w:pPr>
                              <w:pStyle w:val="ListBullet"/>
                              <w:spacing w:line="240" w:lineRule="auto"/>
                              <w:rPr>
                                <w:sz w:val="22"/>
                              </w:rPr>
                            </w:pPr>
                            <w:r w:rsidRPr="00BD6573">
                              <w:t xml:space="preserve">Managed and lead research teams, </w:t>
                            </w:r>
                            <w:r w:rsidR="00976BD3">
                              <w:t xml:space="preserve">decided </w:t>
                            </w:r>
                            <w:r w:rsidRPr="00BD6573">
                              <w:t>roles</w:t>
                            </w:r>
                            <w:r w:rsidR="00976BD3">
                              <w:t xml:space="preserve"> and</w:t>
                            </w:r>
                            <w:r w:rsidRPr="00BD6573">
                              <w:t xml:space="preserve"> </w:t>
                            </w:r>
                            <w:r w:rsidR="00976BD3">
                              <w:t>research areas</w:t>
                            </w:r>
                            <w:r w:rsidRPr="00BD6573">
                              <w:t xml:space="preserve"> and</w:t>
                            </w:r>
                            <w:r w:rsidRPr="002B1B82">
                              <w:t xml:space="preserve"> Pu</w:t>
                            </w:r>
                            <w:bookmarkStart w:id="0" w:name="_GoBack"/>
                            <w:r w:rsidRPr="002B1B82">
                              <w:t xml:space="preserve">blished above 40 </w:t>
                            </w:r>
                            <w:hyperlink r:id="rId38">
                              <w:r w:rsidRPr="002B1B82">
                                <w:rPr>
                                  <w:rStyle w:val="Hyperlink"/>
                                </w:rPr>
                                <w:t>articles</w:t>
                              </w:r>
                            </w:hyperlink>
                            <w:r w:rsidRPr="002B1B82">
                              <w:t xml:space="preserve"> </w:t>
                            </w:r>
                            <w:r w:rsidR="00760C33">
                              <w:t xml:space="preserve">above </w:t>
                            </w:r>
                            <w:r w:rsidRPr="002B1B82">
                              <w:t>70 citations</w:t>
                            </w:r>
                          </w:p>
                          <w:p w14:paraId="4668DFF8" w14:textId="1AF096C9" w:rsidR="00BD6573" w:rsidRPr="00A66822" w:rsidRDefault="00BD6573" w:rsidP="00A66822">
                            <w:pPr>
                              <w:pStyle w:val="ListBullet"/>
                              <w:spacing w:line="240" w:lineRule="auto"/>
                              <w:rPr>
                                <w:sz w:val="24"/>
                              </w:rPr>
                            </w:pPr>
                            <w:r>
                              <w:t>Organized project budgets with high budgets (</w:t>
                            </w:r>
                            <w:proofErr w:type="spellStart"/>
                            <w:r>
                              <w:t>ie</w:t>
                            </w:r>
                            <w:proofErr w:type="spellEnd"/>
                            <w:r>
                              <w:t>. 4.3m Euros) with Excel</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9F096" id="Text Box 148" o:spid="_x0000_s1027" type="#_x0000_t202" style="position:absolute;margin-left:185.95pt;margin-top:263.1pt;width:384pt;height:22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" filled="f" stroked="f" strokeweight=".5pt">
                <v:textbox>
                  <w:txbxContent>
                    <w:p w14:paraId="47CD42BD" w14:textId="229BFA27" w:rsidR="00BD6573" w:rsidRDefault="00BD6573" w:rsidP="00394B71">
                      <w:pPr>
                        <w:pStyle w:val="Heading3"/>
                        <w:spacing w:line="240" w:lineRule="auto"/>
                      </w:pPr>
                      <w:r w:rsidRPr="002B1B82">
                        <w:t>WORK EXPERIENCE</w:t>
                      </w:r>
                    </w:p>
                    <w:p w14:paraId="0EF44D6E" w14:textId="17F3EBC1" w:rsidR="00394B71" w:rsidRPr="00394B71" w:rsidRDefault="00394B71" w:rsidP="00394B71">
                      <w:pPr>
                        <w:spacing w:line="240" w:lineRule="auto"/>
                        <w:rPr>
                          <w:b/>
                          <w:color w:val="323E4F" w:themeColor="text2" w:themeShade="BF"/>
                          <w:lang w:val="en-GB"/>
                        </w:rPr>
                      </w:pPr>
                      <w:r w:rsidRPr="00394B71">
                        <w:rPr>
                          <w:b/>
                          <w:color w:val="323E4F" w:themeColor="text2" w:themeShade="BF"/>
                          <w:lang w:val="en-GB"/>
                        </w:rPr>
                        <w:t xml:space="preserve">Freelance Data Analyst </w:t>
                      </w:r>
                      <w:r w:rsidR="004000EC">
                        <w:rPr>
                          <w:b/>
                          <w:color w:val="323E4F" w:themeColor="text2" w:themeShade="BF"/>
                          <w:lang w:val="en-GB"/>
                        </w:rPr>
                        <w:t>– 2021 - Present</w:t>
                      </w:r>
                    </w:p>
                    <w:p w14:paraId="4D4B394C" w14:textId="77777777" w:rsidR="00394B71" w:rsidRPr="00394B71" w:rsidRDefault="00394B71" w:rsidP="00394B71">
                      <w:pPr>
                        <w:pStyle w:val="ListBullet"/>
                        <w:spacing w:line="240" w:lineRule="auto"/>
                      </w:pPr>
                      <w:r w:rsidRPr="00394B71">
                        <w:t xml:space="preserve">Scrape Amazon items, create a dynamic visualization for each item and create insights for possible products to sell for </w:t>
                      </w:r>
                      <w:proofErr w:type="gramStart"/>
                      <w:r w:rsidRPr="00394B71">
                        <w:t>a</w:t>
                      </w:r>
                      <w:proofErr w:type="gramEnd"/>
                      <w:r w:rsidRPr="00394B71">
                        <w:t xml:space="preserve"> FBA startup - Ongoing project</w:t>
                      </w:r>
                    </w:p>
                    <w:p w14:paraId="59E1E542" w14:textId="420D0059" w:rsidR="00394B71" w:rsidRDefault="00394B71" w:rsidP="00394B71">
                      <w:pPr>
                        <w:pStyle w:val="ListBullet"/>
                        <w:spacing w:line="240" w:lineRule="auto"/>
                      </w:pPr>
                      <w:r w:rsidRPr="00394B71">
                        <w:t>Helped a local bakery startup to determine product prices</w:t>
                      </w:r>
                      <w:r>
                        <w:t xml:space="preserve"> by gathering other bakery prices</w:t>
                      </w:r>
                    </w:p>
                    <w:p w14:paraId="07D321A4" w14:textId="72BFED6D" w:rsidR="004000EC" w:rsidRPr="004000EC" w:rsidRDefault="004000EC" w:rsidP="004000EC">
                      <w:pPr>
                        <w:spacing w:line="240" w:lineRule="auto"/>
                        <w:rPr>
                          <w:b/>
                          <w:color w:val="323E4F" w:themeColor="text2" w:themeShade="BF"/>
                          <w:lang w:val="en-GB"/>
                        </w:rPr>
                      </w:pPr>
                      <w:r w:rsidRPr="00394B71">
                        <w:rPr>
                          <w:b/>
                          <w:color w:val="323E4F" w:themeColor="text2" w:themeShade="BF"/>
                          <w:lang w:val="en-GB"/>
                        </w:rPr>
                        <w:t xml:space="preserve">Freelance </w:t>
                      </w:r>
                      <w:r>
                        <w:rPr>
                          <w:b/>
                          <w:color w:val="323E4F" w:themeColor="text2" w:themeShade="BF"/>
                          <w:lang w:val="en-GB"/>
                        </w:rPr>
                        <w:t>Biostatistician, 2015 - Present</w:t>
                      </w:r>
                    </w:p>
                    <w:p w14:paraId="54D87459" w14:textId="7C8A09B8" w:rsidR="00394B71" w:rsidRPr="00394B71" w:rsidRDefault="00394B71" w:rsidP="00394B71">
                      <w:pPr>
                        <w:pStyle w:val="ListBullet"/>
                        <w:spacing w:line="240" w:lineRule="auto"/>
                      </w:pPr>
                      <w:r w:rsidRPr="00394B71">
                        <w:t xml:space="preserve">Healthcare data analysis - Worked on more than </w:t>
                      </w:r>
                      <w:r w:rsidR="000E139E">
                        <w:t>100</w:t>
                      </w:r>
                      <w:r w:rsidRPr="00394B71">
                        <w:t xml:space="preserve"> studies/projects/theses on Health Sciences</w:t>
                      </w:r>
                      <w:r w:rsidR="000E139E">
                        <w:t xml:space="preserve">, which included hypothesis testing, factor analyses – EFA and CFA, regression analyses, </w:t>
                      </w:r>
                      <w:proofErr w:type="spellStart"/>
                      <w:r w:rsidR="000E139E">
                        <w:t>Stractural</w:t>
                      </w:r>
                      <w:proofErr w:type="spellEnd"/>
                      <w:r w:rsidR="000E139E">
                        <w:t xml:space="preserve"> equation modelling, Cluster analysis, Generalized Linear Model</w:t>
                      </w:r>
                      <w:r w:rsidR="003F663E">
                        <w:t xml:space="preserve">, </w:t>
                      </w:r>
                    </w:p>
                    <w:p w14:paraId="3E29668B" w14:textId="5D91ED84" w:rsidR="00BD6573" w:rsidRPr="004000EC" w:rsidRDefault="00BD6573" w:rsidP="00394B71">
                      <w:pPr>
                        <w:pStyle w:val="Heading3"/>
                        <w:spacing w:line="240" w:lineRule="auto"/>
                        <w:rPr>
                          <w:b/>
                          <w:color w:val="323E4F" w:themeColor="text2" w:themeShade="BF"/>
                          <w:sz w:val="18"/>
                          <w:szCs w:val="18"/>
                          <w:lang w:val="en-GB"/>
                        </w:rPr>
                      </w:pPr>
                      <w:proofErr w:type="spellStart"/>
                      <w:r w:rsidRPr="004000EC">
                        <w:rPr>
                          <w:b/>
                          <w:color w:val="323E4F" w:themeColor="text2" w:themeShade="BF"/>
                          <w:sz w:val="18"/>
                          <w:szCs w:val="18"/>
                          <w:lang w:val="en-GB"/>
                        </w:rPr>
                        <w:t>Hacettepe</w:t>
                      </w:r>
                      <w:proofErr w:type="spellEnd"/>
                      <w:r w:rsidRPr="004000EC">
                        <w:rPr>
                          <w:b/>
                          <w:color w:val="323E4F" w:themeColor="text2" w:themeShade="BF"/>
                          <w:sz w:val="18"/>
                          <w:szCs w:val="18"/>
                          <w:lang w:val="en-GB"/>
                        </w:rPr>
                        <w:t xml:space="preserve"> University, </w:t>
                      </w:r>
                      <w:proofErr w:type="gramStart"/>
                      <w:r w:rsidRPr="004000EC">
                        <w:rPr>
                          <w:b/>
                          <w:color w:val="323E4F" w:themeColor="text2" w:themeShade="BF"/>
                          <w:sz w:val="18"/>
                          <w:szCs w:val="18"/>
                          <w:lang w:val="en-GB"/>
                        </w:rPr>
                        <w:t xml:space="preserve">Turkey </w:t>
                      </w:r>
                      <w:r w:rsidR="004000EC" w:rsidRPr="004000EC">
                        <w:rPr>
                          <w:b/>
                          <w:color w:val="323E4F" w:themeColor="text2" w:themeShade="BF"/>
                          <w:sz w:val="18"/>
                          <w:szCs w:val="18"/>
                          <w:lang w:val="en-GB"/>
                        </w:rPr>
                        <w:t>,</w:t>
                      </w:r>
                      <w:proofErr w:type="gramEnd"/>
                      <w:r w:rsidR="004000EC" w:rsidRPr="004000EC">
                        <w:rPr>
                          <w:b/>
                          <w:color w:val="323E4F" w:themeColor="text2" w:themeShade="BF"/>
                          <w:sz w:val="18"/>
                          <w:szCs w:val="18"/>
                          <w:lang w:val="en-GB"/>
                        </w:rPr>
                        <w:t xml:space="preserve"> </w:t>
                      </w:r>
                      <w:r w:rsidRPr="004000EC">
                        <w:rPr>
                          <w:b/>
                          <w:color w:val="323E4F" w:themeColor="text2" w:themeShade="BF"/>
                          <w:sz w:val="18"/>
                          <w:szCs w:val="18"/>
                          <w:lang w:val="en-GB"/>
                        </w:rPr>
                        <w:t>2010 - PRESENT</w:t>
                      </w:r>
                    </w:p>
                    <w:p w14:paraId="554FAEEC" w14:textId="06517073" w:rsidR="00BD6573" w:rsidRPr="009D7E8A" w:rsidRDefault="00BD6573" w:rsidP="00394B71">
                      <w:pPr>
                        <w:pStyle w:val="ListBullet"/>
                        <w:spacing w:line="240" w:lineRule="auto"/>
                        <w:rPr>
                          <w:sz w:val="22"/>
                        </w:rPr>
                      </w:pPr>
                      <w:r w:rsidRPr="00BD6573">
                        <w:t xml:space="preserve">Managed and lead research teams, </w:t>
                      </w:r>
                      <w:r w:rsidR="00976BD3">
                        <w:t xml:space="preserve">decided </w:t>
                      </w:r>
                      <w:r w:rsidRPr="00BD6573">
                        <w:t>roles</w:t>
                      </w:r>
                      <w:r w:rsidR="00976BD3">
                        <w:t xml:space="preserve"> and</w:t>
                      </w:r>
                      <w:r w:rsidRPr="00BD6573">
                        <w:t xml:space="preserve"> </w:t>
                      </w:r>
                      <w:r w:rsidR="00976BD3">
                        <w:t>research areas</w:t>
                      </w:r>
                      <w:r w:rsidRPr="00BD6573">
                        <w:t xml:space="preserve"> and</w:t>
                      </w:r>
                      <w:r w:rsidRPr="002B1B82">
                        <w:t xml:space="preserve"> Pu</w:t>
                      </w:r>
                      <w:bookmarkStart w:id="1" w:name="_GoBack"/>
                      <w:r w:rsidRPr="002B1B82">
                        <w:t xml:space="preserve">blished above 40 </w:t>
                      </w:r>
                      <w:hyperlink r:id="rId39">
                        <w:r w:rsidRPr="002B1B82">
                          <w:rPr>
                            <w:rStyle w:val="Hyperlink"/>
                          </w:rPr>
                          <w:t>articles</w:t>
                        </w:r>
                      </w:hyperlink>
                      <w:r w:rsidRPr="002B1B82">
                        <w:t xml:space="preserve"> </w:t>
                      </w:r>
                      <w:r w:rsidR="00760C33">
                        <w:t xml:space="preserve">above </w:t>
                      </w:r>
                      <w:r w:rsidRPr="002B1B82">
                        <w:t>70 citations</w:t>
                      </w:r>
                    </w:p>
                    <w:p w14:paraId="4668DFF8" w14:textId="1AF096C9" w:rsidR="00BD6573" w:rsidRPr="00A66822" w:rsidRDefault="00BD6573" w:rsidP="00A66822">
                      <w:pPr>
                        <w:pStyle w:val="ListBullet"/>
                        <w:spacing w:line="240" w:lineRule="auto"/>
                        <w:rPr>
                          <w:sz w:val="24"/>
                        </w:rPr>
                      </w:pPr>
                      <w:r>
                        <w:t>Organized project budgets with high budgets (</w:t>
                      </w:r>
                      <w:proofErr w:type="spellStart"/>
                      <w:r>
                        <w:t>ie</w:t>
                      </w:r>
                      <w:proofErr w:type="spellEnd"/>
                      <w:r>
                        <w:t>. 4.3m Euros) with Excel</w:t>
                      </w:r>
                      <w:bookmarkEnd w:id="1"/>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530A76B" wp14:editId="5F51A5E0">
                <wp:simplePos x="0" y="0"/>
                <wp:positionH relativeFrom="column">
                  <wp:posOffset>2355378</wp:posOffset>
                </wp:positionH>
                <wp:positionV relativeFrom="paragraph">
                  <wp:posOffset>1514594</wp:posOffset>
                </wp:positionV>
                <wp:extent cx="4876800" cy="169608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876800" cy="1696085"/>
                        </a:xfrm>
                        <a:prstGeom prst="rect">
                          <a:avLst/>
                        </a:prstGeom>
                        <a:noFill/>
                        <a:ln w="6350">
                          <a:noFill/>
                        </a:ln>
                      </wps:spPr>
                      <wps:txbx>
                        <w:txbxContent>
                          <w:p w14:paraId="411178D0" w14:textId="77777777" w:rsidR="00E100A6" w:rsidRDefault="00E100A6" w:rsidP="00E100A6">
                            <w:pPr>
                              <w:pStyle w:val="Heading3"/>
                            </w:pPr>
                            <w:r w:rsidRPr="00703F5A">
                              <w:rPr>
                                <w:sz w:val="20"/>
                              </w:rPr>
                              <w:t>ABOUT</w:t>
                            </w:r>
                            <w:r>
                              <w:t xml:space="preserve"> ME</w:t>
                            </w:r>
                          </w:p>
                          <w:tbl>
                            <w:tblPr>
                              <w:tblW w:w="4990" w:type="pct"/>
                              <w:tblCellMar>
                                <w:left w:w="0" w:type="dxa"/>
                                <w:right w:w="0" w:type="dxa"/>
                              </w:tblCellMar>
                              <w:tblLook w:val="04A0" w:firstRow="1" w:lastRow="0" w:firstColumn="1" w:lastColumn="0" w:noHBand="0" w:noVBand="1"/>
                            </w:tblPr>
                            <w:tblGrid>
                              <w:gridCol w:w="7367"/>
                            </w:tblGrid>
                            <w:tr w:rsidR="00E100A6" w:rsidRPr="002B1B82" w14:paraId="07CE0298" w14:textId="77777777" w:rsidTr="00E100A6">
                              <w:trPr>
                                <w:trHeight w:val="432"/>
                              </w:trPr>
                              <w:tc>
                                <w:tcPr>
                                  <w:tcW w:w="7382" w:type="dxa"/>
                                  <w:vMerge w:val="restart"/>
                                  <w:shd w:val="clear" w:color="auto" w:fill="auto"/>
                                </w:tcPr>
                                <w:p w14:paraId="64845E08" w14:textId="77777777" w:rsidR="00703F5A" w:rsidRPr="00703F5A" w:rsidRDefault="00703F5A" w:rsidP="00703F5A">
                                  <w:pPr>
                                    <w:pStyle w:val="JobDescription"/>
                                  </w:pPr>
                                  <w:r w:rsidRPr="00703F5A">
                                    <w:t>An associate professor in health sciences with 12 years of research and analysis experience, willing to make a transition into the data analytics business as a Data Analyst / Scientist. My work experience has given me a comprehensive knowledge of clinical trials, statistics, research methodologies, healthcare terminologies such as ICD-10, lecturing, communication with stakeholders - NGOs - governmental agencies and writing detailed reports. Proficient in Python, MySQL, and SPSS to implement statistical analyses, machine learning models, data cleansing and EDA. Seeks to bring 12 years of research experience to a data analyst position in a goal-oriented, collaborative, diverse environment.</w:t>
                                  </w:r>
                                </w:p>
                                <w:p w14:paraId="5654A1BF" w14:textId="0D071A30" w:rsidR="00E100A6" w:rsidRPr="002B1B82" w:rsidRDefault="00E100A6" w:rsidP="00E100A6">
                                  <w:pPr>
                                    <w:pStyle w:val="JobDescription"/>
                                    <w:rPr>
                                      <w:rFonts w:eastAsiaTheme="minorEastAsia"/>
                                      <w:lang w:val="en-GB"/>
                                    </w:rPr>
                                  </w:pPr>
                                </w:p>
                              </w:tc>
                            </w:tr>
                            <w:tr w:rsidR="00E100A6" w:rsidRPr="002B1B82" w14:paraId="6FFBF25F" w14:textId="77777777" w:rsidTr="00E100A6">
                              <w:trPr>
                                <w:trHeight w:val="566"/>
                              </w:trPr>
                              <w:tc>
                                <w:tcPr>
                                  <w:tcW w:w="7382" w:type="dxa"/>
                                  <w:vMerge/>
                                  <w:shd w:val="clear" w:color="auto" w:fill="auto"/>
                                </w:tcPr>
                                <w:p w14:paraId="05462B68" w14:textId="77777777" w:rsidR="00E100A6" w:rsidRPr="002B1B82" w:rsidRDefault="00E100A6" w:rsidP="00E100A6">
                                  <w:pPr>
                                    <w:pStyle w:val="JobDescription"/>
                                  </w:pPr>
                                </w:p>
                              </w:tc>
                            </w:tr>
                            <w:tr w:rsidR="00E100A6" w:rsidRPr="002B1B82" w14:paraId="77767A01" w14:textId="77777777" w:rsidTr="00E100A6">
                              <w:trPr>
                                <w:trHeight w:val="566"/>
                              </w:trPr>
                              <w:tc>
                                <w:tcPr>
                                  <w:tcW w:w="7382" w:type="dxa"/>
                                  <w:vMerge/>
                                  <w:shd w:val="clear" w:color="auto" w:fill="auto"/>
                                </w:tcPr>
                                <w:p w14:paraId="2F8E0C31" w14:textId="77777777" w:rsidR="00E100A6" w:rsidRPr="002B1B82" w:rsidRDefault="00E100A6" w:rsidP="00E100A6">
                                  <w:pPr>
                                    <w:pStyle w:val="JobDescription"/>
                                  </w:pPr>
                                </w:p>
                              </w:tc>
                            </w:tr>
                            <w:tr w:rsidR="00E100A6" w:rsidRPr="002B1B82" w14:paraId="2DC7774A" w14:textId="77777777" w:rsidTr="00E100A6">
                              <w:trPr>
                                <w:trHeight w:val="566"/>
                              </w:trPr>
                              <w:tc>
                                <w:tcPr>
                                  <w:tcW w:w="7382" w:type="dxa"/>
                                  <w:vMerge/>
                                  <w:shd w:val="clear" w:color="auto" w:fill="auto"/>
                                </w:tcPr>
                                <w:p w14:paraId="17338023" w14:textId="77777777" w:rsidR="00E100A6" w:rsidRPr="002B1B82" w:rsidRDefault="00E100A6" w:rsidP="00E100A6">
                                  <w:pPr>
                                    <w:pStyle w:val="JobDescription"/>
                                  </w:pPr>
                                </w:p>
                              </w:tc>
                            </w:tr>
                          </w:tbl>
                          <w:p w14:paraId="58380AAD" w14:textId="77777777" w:rsidR="00E100A6" w:rsidRPr="00E100A6" w:rsidRDefault="00E100A6" w:rsidP="00E100A6">
                            <w:pPr>
                              <w:pStyle w:val="JobDescription"/>
                              <w:rPr>
                                <w:lang w:val="tr-T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0A76B" id="Text Box 61" o:spid="_x0000_s1028" type="#_x0000_t202" style="position:absolute;margin-left:185.45pt;margin-top:119.25pt;width:384pt;height:13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" filled="f" stroked="f" strokeweight=".5pt">
                <v:textbox>
                  <w:txbxContent>
                    <w:p w14:paraId="411178D0" w14:textId="77777777" w:rsidR="00E100A6" w:rsidRDefault="00E100A6" w:rsidP="00E100A6">
                      <w:pPr>
                        <w:pStyle w:val="Heading3"/>
                      </w:pPr>
                      <w:r w:rsidRPr="00703F5A">
                        <w:rPr>
                          <w:sz w:val="20"/>
                        </w:rPr>
                        <w:t>ABOUT</w:t>
                      </w:r>
                      <w:r>
                        <w:t xml:space="preserve"> ME</w:t>
                      </w:r>
                    </w:p>
                    <w:tbl>
                      <w:tblPr>
                        <w:tblW w:w="4990" w:type="pct"/>
                        <w:tblCellMar>
                          <w:left w:w="0" w:type="dxa"/>
                          <w:right w:w="0" w:type="dxa"/>
                        </w:tblCellMar>
                        <w:tblLook w:val="04A0" w:firstRow="1" w:lastRow="0" w:firstColumn="1" w:lastColumn="0" w:noHBand="0" w:noVBand="1"/>
                      </w:tblPr>
                      <w:tblGrid>
                        <w:gridCol w:w="7367"/>
                      </w:tblGrid>
                      <w:tr w:rsidR="00E100A6" w:rsidRPr="002B1B82" w14:paraId="07CE0298" w14:textId="77777777" w:rsidTr="00E100A6">
                        <w:trPr>
                          <w:trHeight w:val="432"/>
                        </w:trPr>
                        <w:tc>
                          <w:tcPr>
                            <w:tcW w:w="7382" w:type="dxa"/>
                            <w:vMerge w:val="restart"/>
                            <w:shd w:val="clear" w:color="auto" w:fill="auto"/>
                          </w:tcPr>
                          <w:p w14:paraId="64845E08" w14:textId="77777777" w:rsidR="00703F5A" w:rsidRPr="00703F5A" w:rsidRDefault="00703F5A" w:rsidP="00703F5A">
                            <w:pPr>
                              <w:pStyle w:val="JobDescription"/>
                            </w:pPr>
                            <w:r w:rsidRPr="00703F5A">
                              <w:t>An associate professor in health sciences with 12 years of research and analysis experience, willing to make a transition into the data analytics business as a Data Analyst / Scientist. My work experience has given me a comprehensive knowledge of clinical trials, statistics, research methodologies, healthcare terminologies such as ICD-10, lecturing, communication with stakeholders - NGOs - governmental agencies and writing detailed reports. Proficient in Python, MySQL, and SPSS to implement statistical analyses, machine learning models, data cleansing and EDA. Seeks to bring 12 years of research experience to a data analyst position in a goal-oriented, collaborative, diverse environment.</w:t>
                            </w:r>
                          </w:p>
                          <w:p w14:paraId="5654A1BF" w14:textId="0D071A30" w:rsidR="00E100A6" w:rsidRPr="002B1B82" w:rsidRDefault="00E100A6" w:rsidP="00E100A6">
                            <w:pPr>
                              <w:pStyle w:val="JobDescription"/>
                              <w:rPr>
                                <w:rFonts w:eastAsiaTheme="minorEastAsia"/>
                                <w:lang w:val="en-GB"/>
                              </w:rPr>
                            </w:pPr>
                          </w:p>
                        </w:tc>
                      </w:tr>
                      <w:tr w:rsidR="00E100A6" w:rsidRPr="002B1B82" w14:paraId="6FFBF25F" w14:textId="77777777" w:rsidTr="00E100A6">
                        <w:trPr>
                          <w:trHeight w:val="566"/>
                        </w:trPr>
                        <w:tc>
                          <w:tcPr>
                            <w:tcW w:w="7382" w:type="dxa"/>
                            <w:vMerge/>
                            <w:shd w:val="clear" w:color="auto" w:fill="auto"/>
                          </w:tcPr>
                          <w:p w14:paraId="05462B68" w14:textId="77777777" w:rsidR="00E100A6" w:rsidRPr="002B1B82" w:rsidRDefault="00E100A6" w:rsidP="00E100A6">
                            <w:pPr>
                              <w:pStyle w:val="JobDescription"/>
                            </w:pPr>
                          </w:p>
                        </w:tc>
                      </w:tr>
                      <w:tr w:rsidR="00E100A6" w:rsidRPr="002B1B82" w14:paraId="77767A01" w14:textId="77777777" w:rsidTr="00E100A6">
                        <w:trPr>
                          <w:trHeight w:val="566"/>
                        </w:trPr>
                        <w:tc>
                          <w:tcPr>
                            <w:tcW w:w="7382" w:type="dxa"/>
                            <w:vMerge/>
                            <w:shd w:val="clear" w:color="auto" w:fill="auto"/>
                          </w:tcPr>
                          <w:p w14:paraId="2F8E0C31" w14:textId="77777777" w:rsidR="00E100A6" w:rsidRPr="002B1B82" w:rsidRDefault="00E100A6" w:rsidP="00E100A6">
                            <w:pPr>
                              <w:pStyle w:val="JobDescription"/>
                            </w:pPr>
                          </w:p>
                        </w:tc>
                      </w:tr>
                      <w:tr w:rsidR="00E100A6" w:rsidRPr="002B1B82" w14:paraId="2DC7774A" w14:textId="77777777" w:rsidTr="00E100A6">
                        <w:trPr>
                          <w:trHeight w:val="566"/>
                        </w:trPr>
                        <w:tc>
                          <w:tcPr>
                            <w:tcW w:w="7382" w:type="dxa"/>
                            <w:vMerge/>
                            <w:shd w:val="clear" w:color="auto" w:fill="auto"/>
                          </w:tcPr>
                          <w:p w14:paraId="17338023" w14:textId="77777777" w:rsidR="00E100A6" w:rsidRPr="002B1B82" w:rsidRDefault="00E100A6" w:rsidP="00E100A6">
                            <w:pPr>
                              <w:pStyle w:val="JobDescription"/>
                            </w:pPr>
                          </w:p>
                        </w:tc>
                      </w:tr>
                    </w:tbl>
                    <w:p w14:paraId="58380AAD" w14:textId="77777777" w:rsidR="00E100A6" w:rsidRPr="00E100A6" w:rsidRDefault="00E100A6" w:rsidP="00E100A6">
                      <w:pPr>
                        <w:pStyle w:val="JobDescription"/>
                        <w:rPr>
                          <w:lang w:val="tr-TR"/>
                        </w:rPr>
                      </w:pPr>
                    </w:p>
                  </w:txbxContent>
                </v:textbox>
              </v:shape>
            </w:pict>
          </mc:Fallback>
        </mc:AlternateContent>
      </w:r>
      <w:r w:rsidR="00A66822">
        <w:rPr>
          <w:noProof/>
        </w:rPr>
        <mc:AlternateContent>
          <mc:Choice Requires="wps">
            <w:drawing>
              <wp:anchor distT="0" distB="0" distL="114300" distR="114300" simplePos="0" relativeHeight="251665408" behindDoc="0" locked="0" layoutInCell="1" allowOverlap="1" wp14:anchorId="0406E3EF" wp14:editId="3A34C543">
                <wp:simplePos x="0" y="0"/>
                <wp:positionH relativeFrom="column">
                  <wp:posOffset>-140409</wp:posOffset>
                </wp:positionH>
                <wp:positionV relativeFrom="paragraph">
                  <wp:posOffset>7707406</wp:posOffset>
                </wp:positionV>
                <wp:extent cx="2383155" cy="2027555"/>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2383155" cy="2027555"/>
                        </a:xfrm>
                        <a:prstGeom prst="rect">
                          <a:avLst/>
                        </a:prstGeom>
                        <a:noFill/>
                        <a:ln w="6350">
                          <a:noFill/>
                        </a:ln>
                      </wps:spPr>
                      <wps:txbx>
                        <w:txbxContent>
                          <w:p w14:paraId="56F10C58" w14:textId="77777777" w:rsidR="0084002E" w:rsidRDefault="0084002E" w:rsidP="0084002E">
                            <w:pPr>
                              <w:pStyle w:val="Heading3"/>
                            </w:pPr>
                            <w:r>
                              <w:t>EDUCATION</w:t>
                            </w:r>
                          </w:p>
                          <w:p w14:paraId="787374CA" w14:textId="77777777" w:rsidR="0084002E" w:rsidRPr="002B1B82" w:rsidRDefault="0084002E" w:rsidP="0084002E">
                            <w:pPr>
                              <w:pStyle w:val="Heading4"/>
                              <w:rPr>
                                <w:lang w:val="en-GB"/>
                              </w:rPr>
                            </w:pPr>
                            <w:proofErr w:type="spellStart"/>
                            <w:r w:rsidRPr="002B1B82">
                              <w:rPr>
                                <w:lang w:val="en-GB"/>
                              </w:rPr>
                              <w:t>Hacettepe</w:t>
                            </w:r>
                            <w:proofErr w:type="spellEnd"/>
                            <w:r w:rsidRPr="002B1B82">
                              <w:rPr>
                                <w:lang w:val="en-GB"/>
                              </w:rPr>
                              <w:t xml:space="preserve"> University, Turkey </w:t>
                            </w:r>
                          </w:p>
                          <w:p w14:paraId="00546E03" w14:textId="77777777" w:rsidR="0084002E" w:rsidRPr="002B1B82" w:rsidRDefault="0084002E" w:rsidP="0084002E">
                            <w:pPr>
                              <w:spacing w:line="240" w:lineRule="auto"/>
                              <w:rPr>
                                <w:lang w:val="en-GB"/>
                              </w:rPr>
                            </w:pPr>
                            <w:r w:rsidRPr="002B1B82">
                              <w:rPr>
                                <w:lang w:val="en-GB"/>
                              </w:rPr>
                              <w:t>PhD.  in Occupational Therapy</w:t>
                            </w:r>
                            <w:bookmarkStart w:id="2" w:name="_heading=h.3j2qqm3" w:colFirst="0" w:colLast="0"/>
                            <w:bookmarkEnd w:id="2"/>
                            <w:r w:rsidRPr="002B1B82">
                              <w:rPr>
                                <w:lang w:val="en-GB"/>
                              </w:rPr>
                              <w:t xml:space="preserve"> (JAN.  201</w:t>
                            </w:r>
                            <w:r>
                              <w:rPr>
                                <w:lang w:val="en-GB"/>
                              </w:rPr>
                              <w:t>3</w:t>
                            </w:r>
                            <w:r w:rsidRPr="002B1B82">
                              <w:rPr>
                                <w:lang w:val="en-GB"/>
                              </w:rPr>
                              <w:t xml:space="preserve"> - DEC 201</w:t>
                            </w:r>
                            <w:r>
                              <w:rPr>
                                <w:lang w:val="en-GB"/>
                              </w:rPr>
                              <w:t>8</w:t>
                            </w:r>
                            <w:r w:rsidRPr="002B1B82">
                              <w:rPr>
                                <w:lang w:val="en-GB"/>
                              </w:rPr>
                              <w:t>)</w:t>
                            </w:r>
                          </w:p>
                          <w:p w14:paraId="420D09AF" w14:textId="77777777" w:rsidR="0084002E" w:rsidRDefault="0084002E" w:rsidP="0084002E">
                            <w:pPr>
                              <w:spacing w:line="240" w:lineRule="auto"/>
                              <w:rPr>
                                <w:lang w:val="en-GB"/>
                              </w:rPr>
                            </w:pPr>
                            <w:r>
                              <w:rPr>
                                <w:lang w:val="en-GB"/>
                              </w:rPr>
                              <w:t>MSc</w:t>
                            </w:r>
                            <w:r w:rsidRPr="002B1B82">
                              <w:rPr>
                                <w:lang w:val="en-GB"/>
                              </w:rPr>
                              <w:t>.  in Occupational Therapy (</w:t>
                            </w:r>
                            <w:r>
                              <w:rPr>
                                <w:lang w:val="en-GB"/>
                              </w:rPr>
                              <w:t>FEB</w:t>
                            </w:r>
                            <w:r w:rsidRPr="002B1B82">
                              <w:rPr>
                                <w:lang w:val="en-GB"/>
                              </w:rPr>
                              <w:t>.  201</w:t>
                            </w:r>
                            <w:r>
                              <w:rPr>
                                <w:lang w:val="en-GB"/>
                              </w:rPr>
                              <w:t>0</w:t>
                            </w:r>
                            <w:r w:rsidRPr="002B1B82">
                              <w:rPr>
                                <w:lang w:val="en-GB"/>
                              </w:rPr>
                              <w:t xml:space="preserve"> - DEC 201</w:t>
                            </w:r>
                            <w:r>
                              <w:rPr>
                                <w:lang w:val="en-GB"/>
                              </w:rPr>
                              <w:t>2</w:t>
                            </w:r>
                            <w:r w:rsidRPr="002B1B82">
                              <w:rPr>
                                <w:lang w:val="en-GB"/>
                              </w:rPr>
                              <w:t>)</w:t>
                            </w:r>
                          </w:p>
                          <w:p w14:paraId="093958F1" w14:textId="77777777" w:rsidR="0084002E" w:rsidRPr="002B1B82" w:rsidRDefault="0084002E" w:rsidP="0084002E">
                            <w:pPr>
                              <w:spacing w:line="240" w:lineRule="auto"/>
                              <w:rPr>
                                <w:lang w:val="en-GB"/>
                              </w:rPr>
                            </w:pPr>
                            <w:r w:rsidRPr="002B1B82">
                              <w:rPr>
                                <w:lang w:val="en-GB"/>
                              </w:rPr>
                              <w:t>B.Sc. Physical Therapy and Rehabilitation (SEPT. 2004 - JUNE 2009)</w:t>
                            </w:r>
                          </w:p>
                          <w:p w14:paraId="7815D9A8" w14:textId="77777777" w:rsidR="0084002E" w:rsidRPr="0084002E" w:rsidRDefault="0084002E" w:rsidP="008400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6E3EF" id="Text Box 134" o:spid="_x0000_s1030" type="#_x0000_t202" style="position:absolute;margin-left:-11.05pt;margin-top:606.9pt;width:187.65pt;height:15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" filled="f" stroked="f" strokeweight=".5pt">
                <v:textbox>
                  <w:txbxContent>
                    <w:p w14:paraId="56F10C58" w14:textId="77777777" w:rsidR="0084002E" w:rsidRDefault="0084002E" w:rsidP="0084002E">
                      <w:pPr>
                        <w:pStyle w:val="Heading3"/>
                      </w:pPr>
                      <w:r>
                        <w:t>EDUCATION</w:t>
                      </w:r>
                    </w:p>
                    <w:p w14:paraId="787374CA" w14:textId="77777777" w:rsidR="0084002E" w:rsidRPr="002B1B82" w:rsidRDefault="0084002E" w:rsidP="0084002E">
                      <w:pPr>
                        <w:pStyle w:val="Heading4"/>
                        <w:rPr>
                          <w:lang w:val="en-GB"/>
                        </w:rPr>
                      </w:pPr>
                      <w:proofErr w:type="spellStart"/>
                      <w:r w:rsidRPr="002B1B82">
                        <w:rPr>
                          <w:lang w:val="en-GB"/>
                        </w:rPr>
                        <w:t>Hacettepe</w:t>
                      </w:r>
                      <w:proofErr w:type="spellEnd"/>
                      <w:r w:rsidRPr="002B1B82">
                        <w:rPr>
                          <w:lang w:val="en-GB"/>
                        </w:rPr>
                        <w:t xml:space="preserve"> University, Turkey </w:t>
                      </w:r>
                    </w:p>
                    <w:p w14:paraId="00546E03" w14:textId="77777777" w:rsidR="0084002E" w:rsidRPr="002B1B82" w:rsidRDefault="0084002E" w:rsidP="0084002E">
                      <w:pPr>
                        <w:spacing w:line="240" w:lineRule="auto"/>
                        <w:rPr>
                          <w:lang w:val="en-GB"/>
                        </w:rPr>
                      </w:pPr>
                      <w:r w:rsidRPr="002B1B82">
                        <w:rPr>
                          <w:lang w:val="en-GB"/>
                        </w:rPr>
                        <w:t>PhD.  in Occupational Therapy</w:t>
                      </w:r>
                      <w:bookmarkStart w:id="3" w:name="_heading=h.3j2qqm3" w:colFirst="0" w:colLast="0"/>
                      <w:bookmarkEnd w:id="3"/>
                      <w:r w:rsidRPr="002B1B82">
                        <w:rPr>
                          <w:lang w:val="en-GB"/>
                        </w:rPr>
                        <w:t xml:space="preserve"> (JAN.  201</w:t>
                      </w:r>
                      <w:r>
                        <w:rPr>
                          <w:lang w:val="en-GB"/>
                        </w:rPr>
                        <w:t>3</w:t>
                      </w:r>
                      <w:r w:rsidRPr="002B1B82">
                        <w:rPr>
                          <w:lang w:val="en-GB"/>
                        </w:rPr>
                        <w:t xml:space="preserve"> - DEC 201</w:t>
                      </w:r>
                      <w:r>
                        <w:rPr>
                          <w:lang w:val="en-GB"/>
                        </w:rPr>
                        <w:t>8</w:t>
                      </w:r>
                      <w:r w:rsidRPr="002B1B82">
                        <w:rPr>
                          <w:lang w:val="en-GB"/>
                        </w:rPr>
                        <w:t>)</w:t>
                      </w:r>
                    </w:p>
                    <w:p w14:paraId="420D09AF" w14:textId="77777777" w:rsidR="0084002E" w:rsidRDefault="0084002E" w:rsidP="0084002E">
                      <w:pPr>
                        <w:spacing w:line="240" w:lineRule="auto"/>
                        <w:rPr>
                          <w:lang w:val="en-GB"/>
                        </w:rPr>
                      </w:pPr>
                      <w:r>
                        <w:rPr>
                          <w:lang w:val="en-GB"/>
                        </w:rPr>
                        <w:t>MSc</w:t>
                      </w:r>
                      <w:r w:rsidRPr="002B1B82">
                        <w:rPr>
                          <w:lang w:val="en-GB"/>
                        </w:rPr>
                        <w:t>.  in Occupational Therapy (</w:t>
                      </w:r>
                      <w:r>
                        <w:rPr>
                          <w:lang w:val="en-GB"/>
                        </w:rPr>
                        <w:t>FEB</w:t>
                      </w:r>
                      <w:r w:rsidRPr="002B1B82">
                        <w:rPr>
                          <w:lang w:val="en-GB"/>
                        </w:rPr>
                        <w:t>.  201</w:t>
                      </w:r>
                      <w:r>
                        <w:rPr>
                          <w:lang w:val="en-GB"/>
                        </w:rPr>
                        <w:t>0</w:t>
                      </w:r>
                      <w:r w:rsidRPr="002B1B82">
                        <w:rPr>
                          <w:lang w:val="en-GB"/>
                        </w:rPr>
                        <w:t xml:space="preserve"> - DEC 201</w:t>
                      </w:r>
                      <w:r>
                        <w:rPr>
                          <w:lang w:val="en-GB"/>
                        </w:rPr>
                        <w:t>2</w:t>
                      </w:r>
                      <w:r w:rsidRPr="002B1B82">
                        <w:rPr>
                          <w:lang w:val="en-GB"/>
                        </w:rPr>
                        <w:t>)</w:t>
                      </w:r>
                    </w:p>
                    <w:p w14:paraId="093958F1" w14:textId="77777777" w:rsidR="0084002E" w:rsidRPr="002B1B82" w:rsidRDefault="0084002E" w:rsidP="0084002E">
                      <w:pPr>
                        <w:spacing w:line="240" w:lineRule="auto"/>
                        <w:rPr>
                          <w:lang w:val="en-GB"/>
                        </w:rPr>
                      </w:pPr>
                      <w:r w:rsidRPr="002B1B82">
                        <w:rPr>
                          <w:lang w:val="en-GB"/>
                        </w:rPr>
                        <w:t>B.Sc. Physical Therapy and Rehabilitation (SEPT. 2004 - JUNE 2009)</w:t>
                      </w:r>
                    </w:p>
                    <w:p w14:paraId="7815D9A8" w14:textId="77777777" w:rsidR="0084002E" w:rsidRPr="0084002E" w:rsidRDefault="0084002E" w:rsidP="0084002E"/>
                  </w:txbxContent>
                </v:textbox>
              </v:shape>
            </w:pict>
          </mc:Fallback>
        </mc:AlternateContent>
      </w:r>
      <w:r w:rsidR="00BA30DB">
        <w:rPr>
          <w:noProof/>
        </w:rPr>
        <mc:AlternateContent>
          <mc:Choice Requires="wps">
            <w:drawing>
              <wp:anchor distT="0" distB="0" distL="114300" distR="114300" simplePos="0" relativeHeight="251662336" behindDoc="0" locked="0" layoutInCell="1" allowOverlap="1" wp14:anchorId="4AA8D225" wp14:editId="3762CEA6">
                <wp:simplePos x="0" y="0"/>
                <wp:positionH relativeFrom="column">
                  <wp:posOffset>-142240</wp:posOffset>
                </wp:positionH>
                <wp:positionV relativeFrom="paragraph">
                  <wp:posOffset>1544320</wp:posOffset>
                </wp:positionV>
                <wp:extent cx="2383155" cy="63398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383155" cy="6339840"/>
                        </a:xfrm>
                        <a:prstGeom prst="rect">
                          <a:avLst/>
                        </a:prstGeom>
                        <a:noFill/>
                        <a:ln w="6350">
                          <a:noFill/>
                        </a:ln>
                      </wps:spPr>
                      <wps:txbx>
                        <w:txbxContent>
                          <w:p w14:paraId="74A26218" w14:textId="77777777" w:rsidR="00E100A6" w:rsidRPr="009E748D" w:rsidRDefault="00E100A6" w:rsidP="00E100A6">
                            <w:pPr>
                              <w:pStyle w:val="Heading3"/>
                            </w:pPr>
                            <w:r w:rsidRPr="009E748D">
                              <w:t>SKILLS</w:t>
                            </w:r>
                          </w:p>
                          <w:p w14:paraId="149A2DD4" w14:textId="77777777" w:rsidR="00E100A6" w:rsidRPr="009E748D" w:rsidRDefault="00E100A6" w:rsidP="00E100A6">
                            <w:pPr>
                              <w:pStyle w:val="Heading4"/>
                            </w:pPr>
                            <w:r w:rsidRPr="009E748D">
                              <w:t>PROGRAMMING</w:t>
                            </w:r>
                          </w:p>
                          <w:p w14:paraId="79DCE246" w14:textId="77777777" w:rsidR="00E100A6" w:rsidRPr="009E748D" w:rsidRDefault="00E100A6" w:rsidP="00E100A6">
                            <w:pPr>
                              <w:pStyle w:val="ListBullet"/>
                            </w:pPr>
                            <w:r w:rsidRPr="009E748D">
                              <w:t>Python</w:t>
                            </w:r>
                          </w:p>
                          <w:p w14:paraId="29E1837A" w14:textId="02324F70" w:rsidR="00E100A6" w:rsidRDefault="00E100A6" w:rsidP="00E100A6">
                            <w:pPr>
                              <w:pStyle w:val="ListBullet"/>
                            </w:pPr>
                            <w:r w:rsidRPr="009E748D">
                              <w:t>SQL</w:t>
                            </w:r>
                          </w:p>
                          <w:p w14:paraId="5F1E21F9" w14:textId="021FABF2" w:rsidR="005434DB" w:rsidRPr="009E748D" w:rsidRDefault="005434DB" w:rsidP="00E100A6">
                            <w:pPr>
                              <w:pStyle w:val="ListBullet"/>
                            </w:pPr>
                            <w:r>
                              <w:t>Tableau</w:t>
                            </w:r>
                          </w:p>
                          <w:p w14:paraId="4B7DB676" w14:textId="77777777" w:rsidR="00E100A6" w:rsidRPr="009E748D" w:rsidRDefault="009E748D" w:rsidP="009E748D">
                            <w:pPr>
                              <w:pStyle w:val="Heading4"/>
                            </w:pPr>
                            <w:r w:rsidRPr="009E748D">
                              <w:t>DATA SCIENCE / MACHINE LEARNING</w:t>
                            </w:r>
                          </w:p>
                          <w:p w14:paraId="1CF02583" w14:textId="22857CDC" w:rsidR="00ED5150" w:rsidRDefault="00ED5150" w:rsidP="009E748D">
                            <w:pPr>
                              <w:pStyle w:val="ListBullet"/>
                            </w:pPr>
                            <w:r>
                              <w:t>A/B Testing</w:t>
                            </w:r>
                          </w:p>
                          <w:p w14:paraId="7613D930" w14:textId="0BEA5579" w:rsidR="00ED5150" w:rsidRDefault="00ED5150" w:rsidP="00ED5150">
                            <w:pPr>
                              <w:pStyle w:val="ListBullet"/>
                            </w:pPr>
                            <w:r>
                              <w:t>MySQL</w:t>
                            </w:r>
                          </w:p>
                          <w:p w14:paraId="521C55EE" w14:textId="77777777" w:rsidR="00ED5150" w:rsidRPr="009E748D" w:rsidRDefault="00ED5150" w:rsidP="00ED5150">
                            <w:pPr>
                              <w:pStyle w:val="ListBullet"/>
                            </w:pPr>
                            <w:proofErr w:type="spellStart"/>
                            <w:r w:rsidRPr="009E748D">
                              <w:t>Statsmodels</w:t>
                            </w:r>
                            <w:proofErr w:type="spellEnd"/>
                            <w:r w:rsidRPr="009E748D">
                              <w:t xml:space="preserve">, </w:t>
                            </w:r>
                            <w:proofErr w:type="spellStart"/>
                            <w:r w:rsidRPr="009E748D">
                              <w:t>Scipy</w:t>
                            </w:r>
                            <w:proofErr w:type="spellEnd"/>
                          </w:p>
                          <w:p w14:paraId="37DDC6B1" w14:textId="74B81476" w:rsidR="00ED5150" w:rsidRDefault="00ED5150" w:rsidP="00ED5150">
                            <w:pPr>
                              <w:pStyle w:val="ListBullet"/>
                            </w:pPr>
                            <w:r>
                              <w:t>SPSS</w:t>
                            </w:r>
                          </w:p>
                          <w:p w14:paraId="7A3C17D0" w14:textId="77777777" w:rsidR="00480A99" w:rsidRDefault="00480A99" w:rsidP="00480A99">
                            <w:pPr>
                              <w:pStyle w:val="ListBullet"/>
                            </w:pPr>
                            <w:r>
                              <w:t>Data Manipulation</w:t>
                            </w:r>
                          </w:p>
                          <w:p w14:paraId="0F64BE56" w14:textId="359871B5" w:rsidR="00480A99" w:rsidRPr="009E748D" w:rsidRDefault="00480A99" w:rsidP="00480A99">
                            <w:pPr>
                              <w:pStyle w:val="ListBullet"/>
                            </w:pPr>
                            <w:r>
                              <w:t>Data Cleaning</w:t>
                            </w:r>
                          </w:p>
                          <w:p w14:paraId="5DEE4F00" w14:textId="0DB501FB" w:rsidR="009E748D" w:rsidRDefault="009E748D" w:rsidP="009E748D">
                            <w:pPr>
                              <w:pStyle w:val="ListBullet"/>
                            </w:pPr>
                            <w:r w:rsidRPr="009E748D">
                              <w:t>Data Visualization (</w:t>
                            </w:r>
                            <w:r w:rsidR="001833A5">
                              <w:t xml:space="preserve">Tableau, </w:t>
                            </w:r>
                            <w:r w:rsidRPr="009E748D">
                              <w:t xml:space="preserve">seaborn, </w:t>
                            </w:r>
                            <w:proofErr w:type="spellStart"/>
                            <w:r w:rsidRPr="009E748D">
                              <w:t>plotly</w:t>
                            </w:r>
                            <w:proofErr w:type="spellEnd"/>
                            <w:r w:rsidR="008859A7">
                              <w:t>, matplotlib</w:t>
                            </w:r>
                            <w:r w:rsidRPr="009E748D">
                              <w:t>)</w:t>
                            </w:r>
                          </w:p>
                          <w:p w14:paraId="7419B90C" w14:textId="355B200B" w:rsidR="00A85702" w:rsidRDefault="00A85702" w:rsidP="00A85702">
                            <w:pPr>
                              <w:pStyle w:val="ListBullet"/>
                            </w:pPr>
                            <w:r>
                              <w:t>Excel</w:t>
                            </w:r>
                          </w:p>
                          <w:p w14:paraId="1A599A1B" w14:textId="77777777" w:rsidR="009E748D" w:rsidRPr="009E748D" w:rsidRDefault="009E748D" w:rsidP="009E748D">
                            <w:pPr>
                              <w:pStyle w:val="ListBullet"/>
                            </w:pPr>
                            <w:r w:rsidRPr="009E748D">
                              <w:t xml:space="preserve">Pandas, </w:t>
                            </w:r>
                            <w:proofErr w:type="spellStart"/>
                            <w:r w:rsidRPr="009E748D">
                              <w:t>Numpy</w:t>
                            </w:r>
                            <w:proofErr w:type="spellEnd"/>
                          </w:p>
                          <w:p w14:paraId="7A79AEE2" w14:textId="77777777" w:rsidR="009E748D" w:rsidRPr="009E748D" w:rsidRDefault="009E748D" w:rsidP="009E748D">
                            <w:pPr>
                              <w:pStyle w:val="ListBullet"/>
                            </w:pPr>
                            <w:proofErr w:type="spellStart"/>
                            <w:r w:rsidRPr="009E748D">
                              <w:t>Scikit</w:t>
                            </w:r>
                            <w:proofErr w:type="spellEnd"/>
                            <w:r w:rsidRPr="009E748D">
                              <w:t>-Learn</w:t>
                            </w:r>
                          </w:p>
                          <w:p w14:paraId="29371355" w14:textId="77777777" w:rsidR="009E748D" w:rsidRPr="009E748D" w:rsidRDefault="009E748D" w:rsidP="009E748D">
                            <w:pPr>
                              <w:pStyle w:val="ListBullet"/>
                            </w:pPr>
                            <w:proofErr w:type="spellStart"/>
                            <w:r w:rsidRPr="009E748D">
                              <w:t>XGBoost</w:t>
                            </w:r>
                            <w:proofErr w:type="spellEnd"/>
                          </w:p>
                          <w:p w14:paraId="42145245" w14:textId="77777777" w:rsidR="009E748D" w:rsidRDefault="009E748D" w:rsidP="009E748D">
                            <w:pPr>
                              <w:pStyle w:val="ListBullet"/>
                            </w:pPr>
                            <w:proofErr w:type="spellStart"/>
                            <w:r w:rsidRPr="009E748D">
                              <w:t>Hyperopt</w:t>
                            </w:r>
                            <w:proofErr w:type="spellEnd"/>
                            <w:r w:rsidRPr="009E748D">
                              <w:t xml:space="preserve">, </w:t>
                            </w:r>
                            <w:proofErr w:type="spellStart"/>
                            <w:r w:rsidRPr="009E748D">
                              <w:t>Optuna</w:t>
                            </w:r>
                            <w:proofErr w:type="spellEnd"/>
                          </w:p>
                          <w:p w14:paraId="0962F265" w14:textId="4341B62A" w:rsidR="009E748D" w:rsidRDefault="009E748D" w:rsidP="009E748D">
                            <w:pPr>
                              <w:pStyle w:val="ListBullet"/>
                            </w:pPr>
                            <w:r>
                              <w:t>Git and Version Control</w:t>
                            </w:r>
                          </w:p>
                          <w:p w14:paraId="6353B4F1" w14:textId="77777777" w:rsidR="00ED5150" w:rsidRDefault="00ED5150" w:rsidP="00ED5150">
                            <w:pPr>
                              <w:pStyle w:val="ListBullet"/>
                            </w:pPr>
                            <w:r w:rsidRPr="009E748D">
                              <w:t>Data mining, acquisition</w:t>
                            </w:r>
                          </w:p>
                          <w:p w14:paraId="33F9BF32" w14:textId="193D1CBF" w:rsidR="009E748D" w:rsidRPr="009E748D" w:rsidRDefault="00ED5150" w:rsidP="00BA30DB">
                            <w:pPr>
                              <w:pStyle w:val="ListBullet"/>
                            </w:pPr>
                            <w:r>
                              <w:t>Probability / Statistics</w:t>
                            </w:r>
                          </w:p>
                          <w:p w14:paraId="0F28A4FA" w14:textId="77777777" w:rsidR="009E748D" w:rsidRPr="009E748D" w:rsidRDefault="009E748D" w:rsidP="009E748D">
                            <w:pPr>
                              <w:pStyle w:val="Heading4"/>
                            </w:pPr>
                            <w:r w:rsidRPr="009E748D">
                              <w:t>SOFT SKILLS</w:t>
                            </w:r>
                          </w:p>
                          <w:p w14:paraId="254DCD0F" w14:textId="77777777" w:rsidR="009E748D" w:rsidRPr="009E748D" w:rsidRDefault="009E748D" w:rsidP="009E748D">
                            <w:pPr>
                              <w:pStyle w:val="ListBullet"/>
                            </w:pPr>
                            <w:r w:rsidRPr="009E748D">
                              <w:t>Data Driven</w:t>
                            </w:r>
                          </w:p>
                          <w:p w14:paraId="34C081CE" w14:textId="77777777" w:rsidR="009E748D" w:rsidRPr="009E748D" w:rsidRDefault="009E748D" w:rsidP="009E748D">
                            <w:pPr>
                              <w:pStyle w:val="ListBullet"/>
                            </w:pPr>
                            <w:r w:rsidRPr="009E748D">
                              <w:t>Collaborative</w:t>
                            </w:r>
                          </w:p>
                          <w:p w14:paraId="58408F01" w14:textId="77777777" w:rsidR="009E748D" w:rsidRPr="009E748D" w:rsidRDefault="009E748D" w:rsidP="009E748D">
                            <w:pPr>
                              <w:pStyle w:val="ListBullet"/>
                            </w:pPr>
                            <w:r w:rsidRPr="009E748D">
                              <w:t>Fast learner</w:t>
                            </w:r>
                          </w:p>
                          <w:p w14:paraId="3FBB0B08" w14:textId="77777777" w:rsidR="009E748D" w:rsidRDefault="00131B4D" w:rsidP="009E748D">
                            <w:pPr>
                              <w:pStyle w:val="ListBullet"/>
                            </w:pPr>
                            <w:r>
                              <w:t>Communication / extravert</w:t>
                            </w:r>
                          </w:p>
                          <w:p w14:paraId="05A2FA71" w14:textId="59806027" w:rsidR="00131B4D" w:rsidRDefault="00131B4D" w:rsidP="009E748D">
                            <w:pPr>
                              <w:pStyle w:val="ListBullet"/>
                            </w:pPr>
                            <w:r>
                              <w:t>Ability to handle pressure and work under tight schedules</w:t>
                            </w:r>
                          </w:p>
                          <w:p w14:paraId="2CF5A0FE" w14:textId="53DD62B7" w:rsidR="00BA30DB" w:rsidRDefault="00BA30DB" w:rsidP="009E748D">
                            <w:pPr>
                              <w:pStyle w:val="ListBullet"/>
                            </w:pPr>
                            <w:r>
                              <w:t>Leadership</w:t>
                            </w:r>
                          </w:p>
                          <w:p w14:paraId="586E6DEF" w14:textId="77777777" w:rsidR="00131B4D" w:rsidRDefault="00131B4D" w:rsidP="009E748D">
                            <w:pPr>
                              <w:pStyle w:val="ListBullet"/>
                            </w:pPr>
                            <w:r>
                              <w:t>Problem-solving</w:t>
                            </w:r>
                          </w:p>
                          <w:p w14:paraId="1F7C3C19" w14:textId="77777777" w:rsidR="00131B4D" w:rsidRDefault="00131B4D" w:rsidP="009E748D">
                            <w:pPr>
                              <w:pStyle w:val="ListBullet"/>
                            </w:pPr>
                            <w:r>
                              <w:t>Skeptical perspective</w:t>
                            </w:r>
                          </w:p>
                          <w:p w14:paraId="7C1A4F7D" w14:textId="77777777" w:rsidR="00131B4D" w:rsidRDefault="00131B4D" w:rsidP="009E748D">
                            <w:pPr>
                              <w:pStyle w:val="ListBullet"/>
                            </w:pPr>
                            <w:r>
                              <w:t>Initiative | self-driven</w:t>
                            </w:r>
                          </w:p>
                          <w:p w14:paraId="18686865" w14:textId="77777777" w:rsidR="00131B4D" w:rsidRPr="009E748D" w:rsidRDefault="00131B4D" w:rsidP="009E748D">
                            <w:pPr>
                              <w:pStyle w:val="ListBullet"/>
                            </w:pPr>
                            <w:r>
                              <w:t>Responsibility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8D225" id="Text Box 62" o:spid="_x0000_s1031" type="#_x0000_t202" style="position:absolute;margin-left:-11.2pt;margin-top:121.6pt;width:187.65pt;height:49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" filled="f" stroked="f" strokeweight=".5pt">
                <v:textbox>
                  <w:txbxContent>
                    <w:p w14:paraId="74A26218" w14:textId="77777777" w:rsidR="00E100A6" w:rsidRPr="009E748D" w:rsidRDefault="00E100A6" w:rsidP="00E100A6">
                      <w:pPr>
                        <w:pStyle w:val="Heading3"/>
                      </w:pPr>
                      <w:r w:rsidRPr="009E748D">
                        <w:t>SKILLS</w:t>
                      </w:r>
                    </w:p>
                    <w:p w14:paraId="149A2DD4" w14:textId="77777777" w:rsidR="00E100A6" w:rsidRPr="009E748D" w:rsidRDefault="00E100A6" w:rsidP="00E100A6">
                      <w:pPr>
                        <w:pStyle w:val="Heading4"/>
                      </w:pPr>
                      <w:r w:rsidRPr="009E748D">
                        <w:t>PROGRAMMING</w:t>
                      </w:r>
                    </w:p>
                    <w:p w14:paraId="79DCE246" w14:textId="77777777" w:rsidR="00E100A6" w:rsidRPr="009E748D" w:rsidRDefault="00E100A6" w:rsidP="00E100A6">
                      <w:pPr>
                        <w:pStyle w:val="ListBullet"/>
                      </w:pPr>
                      <w:r w:rsidRPr="009E748D">
                        <w:t>Python</w:t>
                      </w:r>
                    </w:p>
                    <w:p w14:paraId="29E1837A" w14:textId="02324F70" w:rsidR="00E100A6" w:rsidRDefault="00E100A6" w:rsidP="00E100A6">
                      <w:pPr>
                        <w:pStyle w:val="ListBullet"/>
                      </w:pPr>
                      <w:r w:rsidRPr="009E748D">
                        <w:t>SQL</w:t>
                      </w:r>
                    </w:p>
                    <w:p w14:paraId="5F1E21F9" w14:textId="021FABF2" w:rsidR="005434DB" w:rsidRPr="009E748D" w:rsidRDefault="005434DB" w:rsidP="00E100A6">
                      <w:pPr>
                        <w:pStyle w:val="ListBullet"/>
                      </w:pPr>
                      <w:r>
                        <w:t>Tableau</w:t>
                      </w:r>
                    </w:p>
                    <w:p w14:paraId="4B7DB676" w14:textId="77777777" w:rsidR="00E100A6" w:rsidRPr="009E748D" w:rsidRDefault="009E748D" w:rsidP="009E748D">
                      <w:pPr>
                        <w:pStyle w:val="Heading4"/>
                      </w:pPr>
                      <w:r w:rsidRPr="009E748D">
                        <w:t>DATA SCIENCE / MACHINE LEARNING</w:t>
                      </w:r>
                    </w:p>
                    <w:p w14:paraId="1CF02583" w14:textId="22857CDC" w:rsidR="00ED5150" w:rsidRDefault="00ED5150" w:rsidP="009E748D">
                      <w:pPr>
                        <w:pStyle w:val="ListBullet"/>
                      </w:pPr>
                      <w:r>
                        <w:t>A/B Testing</w:t>
                      </w:r>
                    </w:p>
                    <w:p w14:paraId="7613D930" w14:textId="0BEA5579" w:rsidR="00ED5150" w:rsidRDefault="00ED5150" w:rsidP="00ED5150">
                      <w:pPr>
                        <w:pStyle w:val="ListBullet"/>
                      </w:pPr>
                      <w:r>
                        <w:t>MySQL</w:t>
                      </w:r>
                    </w:p>
                    <w:p w14:paraId="521C55EE" w14:textId="77777777" w:rsidR="00ED5150" w:rsidRPr="009E748D" w:rsidRDefault="00ED5150" w:rsidP="00ED5150">
                      <w:pPr>
                        <w:pStyle w:val="ListBullet"/>
                      </w:pPr>
                      <w:proofErr w:type="spellStart"/>
                      <w:r w:rsidRPr="009E748D">
                        <w:t>Statsmodels</w:t>
                      </w:r>
                      <w:proofErr w:type="spellEnd"/>
                      <w:r w:rsidRPr="009E748D">
                        <w:t xml:space="preserve">, </w:t>
                      </w:r>
                      <w:proofErr w:type="spellStart"/>
                      <w:r w:rsidRPr="009E748D">
                        <w:t>Scipy</w:t>
                      </w:r>
                      <w:proofErr w:type="spellEnd"/>
                    </w:p>
                    <w:p w14:paraId="37DDC6B1" w14:textId="74B81476" w:rsidR="00ED5150" w:rsidRDefault="00ED5150" w:rsidP="00ED5150">
                      <w:pPr>
                        <w:pStyle w:val="ListBullet"/>
                      </w:pPr>
                      <w:r>
                        <w:t>SPSS</w:t>
                      </w:r>
                    </w:p>
                    <w:p w14:paraId="7A3C17D0" w14:textId="77777777" w:rsidR="00480A99" w:rsidRDefault="00480A99" w:rsidP="00480A99">
                      <w:pPr>
                        <w:pStyle w:val="ListBullet"/>
                      </w:pPr>
                      <w:r>
                        <w:t>Data Manipulation</w:t>
                      </w:r>
                    </w:p>
                    <w:p w14:paraId="0F64BE56" w14:textId="359871B5" w:rsidR="00480A99" w:rsidRPr="009E748D" w:rsidRDefault="00480A99" w:rsidP="00480A99">
                      <w:pPr>
                        <w:pStyle w:val="ListBullet"/>
                      </w:pPr>
                      <w:r>
                        <w:t>Data Cleaning</w:t>
                      </w:r>
                    </w:p>
                    <w:p w14:paraId="5DEE4F00" w14:textId="0DB501FB" w:rsidR="009E748D" w:rsidRDefault="009E748D" w:rsidP="009E748D">
                      <w:pPr>
                        <w:pStyle w:val="ListBullet"/>
                      </w:pPr>
                      <w:r w:rsidRPr="009E748D">
                        <w:t>Data Visualization (</w:t>
                      </w:r>
                      <w:r w:rsidR="001833A5">
                        <w:t xml:space="preserve">Tableau, </w:t>
                      </w:r>
                      <w:r w:rsidRPr="009E748D">
                        <w:t xml:space="preserve">seaborn, </w:t>
                      </w:r>
                      <w:proofErr w:type="spellStart"/>
                      <w:r w:rsidRPr="009E748D">
                        <w:t>plotly</w:t>
                      </w:r>
                      <w:proofErr w:type="spellEnd"/>
                      <w:r w:rsidR="008859A7">
                        <w:t>, matplotlib</w:t>
                      </w:r>
                      <w:r w:rsidRPr="009E748D">
                        <w:t>)</w:t>
                      </w:r>
                    </w:p>
                    <w:p w14:paraId="7419B90C" w14:textId="355B200B" w:rsidR="00A85702" w:rsidRDefault="00A85702" w:rsidP="00A85702">
                      <w:pPr>
                        <w:pStyle w:val="ListBullet"/>
                      </w:pPr>
                      <w:r>
                        <w:t>Excel</w:t>
                      </w:r>
                    </w:p>
                    <w:p w14:paraId="1A599A1B" w14:textId="77777777" w:rsidR="009E748D" w:rsidRPr="009E748D" w:rsidRDefault="009E748D" w:rsidP="009E748D">
                      <w:pPr>
                        <w:pStyle w:val="ListBullet"/>
                      </w:pPr>
                      <w:r w:rsidRPr="009E748D">
                        <w:t xml:space="preserve">Pandas, </w:t>
                      </w:r>
                      <w:proofErr w:type="spellStart"/>
                      <w:r w:rsidRPr="009E748D">
                        <w:t>Numpy</w:t>
                      </w:r>
                      <w:proofErr w:type="spellEnd"/>
                    </w:p>
                    <w:p w14:paraId="7A79AEE2" w14:textId="77777777" w:rsidR="009E748D" w:rsidRPr="009E748D" w:rsidRDefault="009E748D" w:rsidP="009E748D">
                      <w:pPr>
                        <w:pStyle w:val="ListBullet"/>
                      </w:pPr>
                      <w:proofErr w:type="spellStart"/>
                      <w:r w:rsidRPr="009E748D">
                        <w:t>Scikit</w:t>
                      </w:r>
                      <w:proofErr w:type="spellEnd"/>
                      <w:r w:rsidRPr="009E748D">
                        <w:t>-Learn</w:t>
                      </w:r>
                    </w:p>
                    <w:p w14:paraId="29371355" w14:textId="77777777" w:rsidR="009E748D" w:rsidRPr="009E748D" w:rsidRDefault="009E748D" w:rsidP="009E748D">
                      <w:pPr>
                        <w:pStyle w:val="ListBullet"/>
                      </w:pPr>
                      <w:proofErr w:type="spellStart"/>
                      <w:r w:rsidRPr="009E748D">
                        <w:t>XGBoost</w:t>
                      </w:r>
                      <w:proofErr w:type="spellEnd"/>
                    </w:p>
                    <w:p w14:paraId="42145245" w14:textId="77777777" w:rsidR="009E748D" w:rsidRDefault="009E748D" w:rsidP="009E748D">
                      <w:pPr>
                        <w:pStyle w:val="ListBullet"/>
                      </w:pPr>
                      <w:proofErr w:type="spellStart"/>
                      <w:r w:rsidRPr="009E748D">
                        <w:t>Hyperopt</w:t>
                      </w:r>
                      <w:proofErr w:type="spellEnd"/>
                      <w:r w:rsidRPr="009E748D">
                        <w:t xml:space="preserve">, </w:t>
                      </w:r>
                      <w:proofErr w:type="spellStart"/>
                      <w:r w:rsidRPr="009E748D">
                        <w:t>Optuna</w:t>
                      </w:r>
                      <w:proofErr w:type="spellEnd"/>
                    </w:p>
                    <w:p w14:paraId="0962F265" w14:textId="4341B62A" w:rsidR="009E748D" w:rsidRDefault="009E748D" w:rsidP="009E748D">
                      <w:pPr>
                        <w:pStyle w:val="ListBullet"/>
                      </w:pPr>
                      <w:r>
                        <w:t>Git and Version Control</w:t>
                      </w:r>
                    </w:p>
                    <w:p w14:paraId="6353B4F1" w14:textId="77777777" w:rsidR="00ED5150" w:rsidRDefault="00ED5150" w:rsidP="00ED5150">
                      <w:pPr>
                        <w:pStyle w:val="ListBullet"/>
                      </w:pPr>
                      <w:r w:rsidRPr="009E748D">
                        <w:t>Data mining, acquisition</w:t>
                      </w:r>
                    </w:p>
                    <w:p w14:paraId="33F9BF32" w14:textId="193D1CBF" w:rsidR="009E748D" w:rsidRPr="009E748D" w:rsidRDefault="00ED5150" w:rsidP="00BA30DB">
                      <w:pPr>
                        <w:pStyle w:val="ListBullet"/>
                      </w:pPr>
                      <w:r>
                        <w:t>Probability / Statistics</w:t>
                      </w:r>
                    </w:p>
                    <w:p w14:paraId="0F28A4FA" w14:textId="77777777" w:rsidR="009E748D" w:rsidRPr="009E748D" w:rsidRDefault="009E748D" w:rsidP="009E748D">
                      <w:pPr>
                        <w:pStyle w:val="Heading4"/>
                      </w:pPr>
                      <w:r w:rsidRPr="009E748D">
                        <w:t>SOFT SKILLS</w:t>
                      </w:r>
                    </w:p>
                    <w:p w14:paraId="254DCD0F" w14:textId="77777777" w:rsidR="009E748D" w:rsidRPr="009E748D" w:rsidRDefault="009E748D" w:rsidP="009E748D">
                      <w:pPr>
                        <w:pStyle w:val="ListBullet"/>
                      </w:pPr>
                      <w:r w:rsidRPr="009E748D">
                        <w:t>Data Driven</w:t>
                      </w:r>
                    </w:p>
                    <w:p w14:paraId="34C081CE" w14:textId="77777777" w:rsidR="009E748D" w:rsidRPr="009E748D" w:rsidRDefault="009E748D" w:rsidP="009E748D">
                      <w:pPr>
                        <w:pStyle w:val="ListBullet"/>
                      </w:pPr>
                      <w:r w:rsidRPr="009E748D">
                        <w:t>Collaborative</w:t>
                      </w:r>
                    </w:p>
                    <w:p w14:paraId="58408F01" w14:textId="77777777" w:rsidR="009E748D" w:rsidRPr="009E748D" w:rsidRDefault="009E748D" w:rsidP="009E748D">
                      <w:pPr>
                        <w:pStyle w:val="ListBullet"/>
                      </w:pPr>
                      <w:r w:rsidRPr="009E748D">
                        <w:t>Fast learner</w:t>
                      </w:r>
                    </w:p>
                    <w:p w14:paraId="3FBB0B08" w14:textId="77777777" w:rsidR="009E748D" w:rsidRDefault="00131B4D" w:rsidP="009E748D">
                      <w:pPr>
                        <w:pStyle w:val="ListBullet"/>
                      </w:pPr>
                      <w:r>
                        <w:t>Communication / extravert</w:t>
                      </w:r>
                    </w:p>
                    <w:p w14:paraId="05A2FA71" w14:textId="59806027" w:rsidR="00131B4D" w:rsidRDefault="00131B4D" w:rsidP="009E748D">
                      <w:pPr>
                        <w:pStyle w:val="ListBullet"/>
                      </w:pPr>
                      <w:r>
                        <w:t>Ability to handle pressure and work under tight schedules</w:t>
                      </w:r>
                    </w:p>
                    <w:p w14:paraId="2CF5A0FE" w14:textId="53DD62B7" w:rsidR="00BA30DB" w:rsidRDefault="00BA30DB" w:rsidP="009E748D">
                      <w:pPr>
                        <w:pStyle w:val="ListBullet"/>
                      </w:pPr>
                      <w:r>
                        <w:t>Leadership</w:t>
                      </w:r>
                    </w:p>
                    <w:p w14:paraId="586E6DEF" w14:textId="77777777" w:rsidR="00131B4D" w:rsidRDefault="00131B4D" w:rsidP="009E748D">
                      <w:pPr>
                        <w:pStyle w:val="ListBullet"/>
                      </w:pPr>
                      <w:r>
                        <w:t>Problem-solving</w:t>
                      </w:r>
                    </w:p>
                    <w:p w14:paraId="1F7C3C19" w14:textId="77777777" w:rsidR="00131B4D" w:rsidRDefault="00131B4D" w:rsidP="009E748D">
                      <w:pPr>
                        <w:pStyle w:val="ListBullet"/>
                      </w:pPr>
                      <w:r>
                        <w:t>Skeptical perspective</w:t>
                      </w:r>
                    </w:p>
                    <w:p w14:paraId="7C1A4F7D" w14:textId="77777777" w:rsidR="00131B4D" w:rsidRDefault="00131B4D" w:rsidP="009E748D">
                      <w:pPr>
                        <w:pStyle w:val="ListBullet"/>
                      </w:pPr>
                      <w:r>
                        <w:t>Initiative | self-driven</w:t>
                      </w:r>
                    </w:p>
                    <w:p w14:paraId="18686865" w14:textId="77777777" w:rsidR="00131B4D" w:rsidRPr="009E748D" w:rsidRDefault="00131B4D" w:rsidP="009E748D">
                      <w:pPr>
                        <w:pStyle w:val="ListBullet"/>
                      </w:pPr>
                      <w:r>
                        <w:t>Responsibility</w:t>
                      </w:r>
                    </w:p>
                  </w:txbxContent>
                </v:textbox>
              </v:shape>
            </w:pict>
          </mc:Fallback>
        </mc:AlternateContent>
      </w:r>
      <w:r w:rsidR="00725409">
        <w:rPr>
          <w:noProof/>
        </w:rPr>
        <mc:AlternateContent>
          <mc:Choice Requires="wps">
            <w:drawing>
              <wp:anchor distT="0" distB="0" distL="114300" distR="114300" simplePos="0" relativeHeight="251663360" behindDoc="1" locked="0" layoutInCell="1" allowOverlap="1" wp14:anchorId="1C9D2059" wp14:editId="2B456D71">
                <wp:simplePos x="0" y="0"/>
                <wp:positionH relativeFrom="column">
                  <wp:posOffset>-457200</wp:posOffset>
                </wp:positionH>
                <wp:positionV relativeFrom="paragraph">
                  <wp:posOffset>3723796</wp:posOffset>
                </wp:positionV>
                <wp:extent cx="2754390" cy="5600708"/>
                <wp:effectExtent l="0" t="0" r="1905" b="0"/>
                <wp:wrapNone/>
                <wp:docPr id="63" name="Rectangle 63"/>
                <wp:cNvGraphicFramePr/>
                <a:graphic xmlns:a="http://schemas.openxmlformats.org/drawingml/2006/main">
                  <a:graphicData uri="http://schemas.microsoft.com/office/word/2010/wordprocessingShape">
                    <wps:wsp>
                      <wps:cNvSpPr/>
                      <wps:spPr>
                        <a:xfrm>
                          <a:off x="0" y="0"/>
                          <a:ext cx="2754390" cy="5600708"/>
                        </a:xfrm>
                        <a:prstGeom prst="rect">
                          <a:avLst/>
                        </a:prstGeom>
                        <a:solidFill>
                          <a:srgbClr val="F9F9F9"/>
                        </a:solidFill>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C6E17" id="Rectangle 63" o:spid="_x0000_s1026" style="position:absolute;margin-left:-36pt;margin-top:293.2pt;width:216.9pt;height:44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" fillcolor="#f9f9f9" stroked="f" strokeweight=".5pt"/>
            </w:pict>
          </mc:Fallback>
        </mc:AlternateContent>
      </w:r>
      <w:r w:rsidR="00F83A45">
        <w:rPr>
          <w:noProof/>
        </w:rPr>
        <mc:AlternateContent>
          <mc:Choice Requires="wps">
            <w:drawing>
              <wp:anchor distT="0" distB="0" distL="114300" distR="114300" simplePos="0" relativeHeight="251659264" behindDoc="0" locked="0" layoutInCell="1" allowOverlap="1" wp14:anchorId="28B5FEB8" wp14:editId="68F999CE">
                <wp:simplePos x="0" y="0"/>
                <wp:positionH relativeFrom="column">
                  <wp:posOffset>-448310</wp:posOffset>
                </wp:positionH>
                <wp:positionV relativeFrom="paragraph">
                  <wp:posOffset>-83469</wp:posOffset>
                </wp:positionV>
                <wp:extent cx="7768082" cy="943583"/>
                <wp:effectExtent l="0" t="0" r="0" b="0"/>
                <wp:wrapNone/>
                <wp:docPr id="46" name="Text Box 46"/>
                <wp:cNvGraphicFramePr/>
                <a:graphic xmlns:a="http://schemas.openxmlformats.org/drawingml/2006/main">
                  <a:graphicData uri="http://schemas.microsoft.com/office/word/2010/wordprocessingShape">
                    <wps:wsp>
                      <wps:cNvSpPr txBox="1"/>
                      <wps:spPr>
                        <a:xfrm>
                          <a:off x="0" y="0"/>
                          <a:ext cx="7768082" cy="943583"/>
                        </a:xfrm>
                        <a:prstGeom prst="rect">
                          <a:avLst/>
                        </a:prstGeom>
                        <a:noFill/>
                        <a:ln w="6350">
                          <a:noFill/>
                        </a:ln>
                      </wps:spPr>
                      <wps:txbx>
                        <w:txbxContent>
                          <w:p w14:paraId="70CBFA37" w14:textId="4AFBED21" w:rsidR="00152A71" w:rsidRPr="00676A97" w:rsidRDefault="00152A71" w:rsidP="00F83A45">
                            <w:pPr>
                              <w:pStyle w:val="Heading2"/>
                              <w:jc w:val="center"/>
                              <w:rPr>
                                <w:color w:val="FFFFFF" w:themeColor="background1"/>
                              </w:rPr>
                            </w:pPr>
                            <w:proofErr w:type="spellStart"/>
                            <w:r w:rsidRPr="00676A97">
                              <w:rPr>
                                <w:color w:val="FFFFFF" w:themeColor="background1"/>
                                <w:sz w:val="40"/>
                              </w:rPr>
                              <w:t>Orkun</w:t>
                            </w:r>
                            <w:proofErr w:type="spellEnd"/>
                            <w:r w:rsidRPr="00676A97">
                              <w:rPr>
                                <w:color w:val="FFFFFF" w:themeColor="background1"/>
                                <w:sz w:val="40"/>
                              </w:rPr>
                              <w:t xml:space="preserve"> </w:t>
                            </w:r>
                            <w:r w:rsidR="00B164A9" w:rsidRPr="00676A97">
                              <w:rPr>
                                <w:color w:val="FFFFFF" w:themeColor="background1"/>
                                <w:sz w:val="40"/>
                              </w:rPr>
                              <w:t xml:space="preserve">T </w:t>
                            </w:r>
                            <w:r w:rsidRPr="00676A97">
                              <w:rPr>
                                <w:color w:val="FFFFFF" w:themeColor="background1"/>
                                <w:sz w:val="40"/>
                              </w:rPr>
                              <w:t>ARAN</w:t>
                            </w:r>
                          </w:p>
                          <w:p w14:paraId="5C4B0BFC" w14:textId="4159198F" w:rsidR="00152A71" w:rsidRPr="00676A97" w:rsidRDefault="00152A71" w:rsidP="00FE1B29">
                            <w:pPr>
                              <w:pStyle w:val="Heading2"/>
                              <w:jc w:val="center"/>
                              <w:rPr>
                                <w:color w:val="FFFFFF" w:themeColor="background1"/>
                              </w:rPr>
                            </w:pPr>
                            <w:r w:rsidRPr="00676A97">
                              <w:rPr>
                                <w:color w:val="FFFFFF" w:themeColor="background1"/>
                              </w:rPr>
                              <w:t xml:space="preserve">Data </w:t>
                            </w:r>
                            <w:r w:rsidR="005321FE">
                              <w:rPr>
                                <w:color w:val="FFFFFF" w:themeColor="background1"/>
                              </w:rPr>
                              <w:t>Analyst</w:t>
                            </w:r>
                          </w:p>
                          <w:p w14:paraId="4617B410" w14:textId="77777777" w:rsidR="00152A71" w:rsidRPr="00676A97" w:rsidRDefault="00152A71" w:rsidP="00FE1B29">
                            <w:pPr>
                              <w:pStyle w:val="Heading2"/>
                              <w:jc w:val="center"/>
                              <w:rPr>
                                <w:color w:val="FFFFFF" w:themeColor="background1"/>
                              </w:rPr>
                            </w:pPr>
                            <w:r w:rsidRPr="00676A97">
                              <w:rPr>
                                <w:color w:val="FFFFFF" w:themeColor="background1"/>
                              </w:rPr>
                              <w:t xml:space="preserve">Email: </w:t>
                            </w:r>
                            <w:hyperlink r:id="rId40" w:history="1">
                              <w:r w:rsidRPr="00676A97">
                                <w:rPr>
                                  <w:rStyle w:val="Hyperlink"/>
                                  <w:color w:val="FFFFFF" w:themeColor="background1"/>
                                  <w:u w:val="none"/>
                                </w:rPr>
                                <w:t>orkunaran@gmail.com</w:t>
                              </w:r>
                            </w:hyperlink>
                            <w:r w:rsidRPr="00676A97">
                              <w:rPr>
                                <w:color w:val="FFFFFF" w:themeColor="background1"/>
                              </w:rPr>
                              <w:t xml:space="preserve"> | Phone: + 90 5075178972 |Ankara /Turkey</w:t>
                            </w:r>
                          </w:p>
                          <w:p w14:paraId="1663AAC6" w14:textId="77777777" w:rsidR="00152A71" w:rsidRPr="00676A97" w:rsidRDefault="00152A71" w:rsidP="00152A7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B5FEB8" id="Text Box 46" o:spid="_x0000_s1032" type="#_x0000_t202" style="position:absolute;margin-left:-35.3pt;margin-top:-6.55pt;width:611.65pt;height:7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" filled="f" stroked="f" strokeweight=".5pt">
                <v:textbox>
                  <w:txbxContent>
                    <w:p w14:paraId="70CBFA37" w14:textId="4AFBED21" w:rsidR="00152A71" w:rsidRPr="00676A97" w:rsidRDefault="00152A71" w:rsidP="00F83A45">
                      <w:pPr>
                        <w:pStyle w:val="Heading2"/>
                        <w:jc w:val="center"/>
                        <w:rPr>
                          <w:color w:val="FFFFFF" w:themeColor="background1"/>
                        </w:rPr>
                      </w:pPr>
                      <w:proofErr w:type="spellStart"/>
                      <w:r w:rsidRPr="00676A97">
                        <w:rPr>
                          <w:color w:val="FFFFFF" w:themeColor="background1"/>
                          <w:sz w:val="40"/>
                        </w:rPr>
                        <w:t>Orkun</w:t>
                      </w:r>
                      <w:proofErr w:type="spellEnd"/>
                      <w:r w:rsidRPr="00676A97">
                        <w:rPr>
                          <w:color w:val="FFFFFF" w:themeColor="background1"/>
                          <w:sz w:val="40"/>
                        </w:rPr>
                        <w:t xml:space="preserve"> </w:t>
                      </w:r>
                      <w:r w:rsidR="00B164A9" w:rsidRPr="00676A97">
                        <w:rPr>
                          <w:color w:val="FFFFFF" w:themeColor="background1"/>
                          <w:sz w:val="40"/>
                        </w:rPr>
                        <w:t xml:space="preserve">T </w:t>
                      </w:r>
                      <w:r w:rsidRPr="00676A97">
                        <w:rPr>
                          <w:color w:val="FFFFFF" w:themeColor="background1"/>
                          <w:sz w:val="40"/>
                        </w:rPr>
                        <w:t>ARAN</w:t>
                      </w:r>
                    </w:p>
                    <w:p w14:paraId="5C4B0BFC" w14:textId="4159198F" w:rsidR="00152A71" w:rsidRPr="00676A97" w:rsidRDefault="00152A71" w:rsidP="00FE1B29">
                      <w:pPr>
                        <w:pStyle w:val="Heading2"/>
                        <w:jc w:val="center"/>
                        <w:rPr>
                          <w:color w:val="FFFFFF" w:themeColor="background1"/>
                        </w:rPr>
                      </w:pPr>
                      <w:r w:rsidRPr="00676A97">
                        <w:rPr>
                          <w:color w:val="FFFFFF" w:themeColor="background1"/>
                        </w:rPr>
                        <w:t xml:space="preserve">Data </w:t>
                      </w:r>
                      <w:r w:rsidR="005321FE">
                        <w:rPr>
                          <w:color w:val="FFFFFF" w:themeColor="background1"/>
                        </w:rPr>
                        <w:t>Analyst</w:t>
                      </w:r>
                    </w:p>
                    <w:p w14:paraId="4617B410" w14:textId="77777777" w:rsidR="00152A71" w:rsidRPr="00676A97" w:rsidRDefault="00152A71" w:rsidP="00FE1B29">
                      <w:pPr>
                        <w:pStyle w:val="Heading2"/>
                        <w:jc w:val="center"/>
                        <w:rPr>
                          <w:color w:val="FFFFFF" w:themeColor="background1"/>
                        </w:rPr>
                      </w:pPr>
                      <w:r w:rsidRPr="00676A97">
                        <w:rPr>
                          <w:color w:val="FFFFFF" w:themeColor="background1"/>
                        </w:rPr>
                        <w:t xml:space="preserve">Email: </w:t>
                      </w:r>
                      <w:hyperlink r:id="rId41" w:history="1">
                        <w:r w:rsidRPr="00676A97">
                          <w:rPr>
                            <w:rStyle w:val="Hyperlink"/>
                            <w:color w:val="FFFFFF" w:themeColor="background1"/>
                            <w:u w:val="none"/>
                          </w:rPr>
                          <w:t>orkunaran@gmail.com</w:t>
                        </w:r>
                      </w:hyperlink>
                      <w:r w:rsidRPr="00676A97">
                        <w:rPr>
                          <w:color w:val="FFFFFF" w:themeColor="background1"/>
                        </w:rPr>
                        <w:t xml:space="preserve"> | Phone: + 90 5075178972 |Ankara /Turkey</w:t>
                      </w:r>
                    </w:p>
                    <w:p w14:paraId="1663AAC6" w14:textId="77777777" w:rsidR="00152A71" w:rsidRPr="00676A97" w:rsidRDefault="00152A71" w:rsidP="00152A71">
                      <w:pPr>
                        <w:jc w:val="center"/>
                        <w:rPr>
                          <w:color w:val="FFFFFF" w:themeColor="background1"/>
                        </w:rPr>
                      </w:pPr>
                    </w:p>
                  </w:txbxContent>
                </v:textbox>
              </v:shape>
            </w:pict>
          </mc:Fallback>
        </mc:AlternateContent>
      </w:r>
    </w:p>
    <w:sectPr w:rsidR="00152A71" w:rsidSect="00C777FF">
      <w:headerReference w:type="default" r:id="rId42"/>
      <w:footerReference w:type="default" r:id="rId43"/>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92EE1" w14:textId="77777777" w:rsidR="00746907" w:rsidRDefault="00746907" w:rsidP="00B21D64">
      <w:pPr>
        <w:spacing w:after="0" w:line="240" w:lineRule="auto"/>
      </w:pPr>
      <w:r>
        <w:separator/>
      </w:r>
    </w:p>
  </w:endnote>
  <w:endnote w:type="continuationSeparator" w:id="0">
    <w:p w14:paraId="005A756F" w14:textId="77777777" w:rsidR="00746907" w:rsidRDefault="00746907"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3E50" w14:textId="77777777" w:rsidR="00A96376" w:rsidRDefault="00A96376">
    <w:pPr>
      <w:pStyle w:val="Footer"/>
    </w:pPr>
    <w:r>
      <w:rPr>
        <w:noProof/>
      </w:rPr>
      <mc:AlternateContent>
        <mc:Choice Requires="wps">
          <w:drawing>
            <wp:anchor distT="0" distB="0" distL="114300" distR="114300" simplePos="0" relativeHeight="251659264" behindDoc="0" locked="0" layoutInCell="1" allowOverlap="1" wp14:anchorId="13FC8D9C" wp14:editId="5AD15337">
              <wp:simplePos x="0" y="0"/>
              <wp:positionH relativeFrom="page">
                <wp:align>center</wp:align>
              </wp:positionH>
              <wp:positionV relativeFrom="page">
                <wp:align>bottom</wp:align>
              </wp:positionV>
              <wp:extent cx="7812000" cy="365760"/>
              <wp:effectExtent l="0" t="0" r="0" b="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68053EE9" id="Rectangle 8" o:spid="_x0000_s1026" style="position:absolute;margin-left:0;margin-top:0;width:615.1pt;height:28.8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" fillcolor="#cdedda [3207]"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DDAE4" w14:textId="77777777" w:rsidR="00746907" w:rsidRDefault="00746907" w:rsidP="00B21D64">
      <w:pPr>
        <w:spacing w:after="0" w:line="240" w:lineRule="auto"/>
      </w:pPr>
      <w:r>
        <w:separator/>
      </w:r>
    </w:p>
  </w:footnote>
  <w:footnote w:type="continuationSeparator" w:id="0">
    <w:p w14:paraId="7FC84AEE" w14:textId="77777777" w:rsidR="00746907" w:rsidRDefault="00746907" w:rsidP="00B2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4E4A" w14:textId="77777777" w:rsidR="00B21D64" w:rsidRDefault="00997E86">
    <w:pPr>
      <w:pStyle w:val="Header"/>
    </w:pPr>
    <w:r>
      <w:rPr>
        <w:noProof/>
      </w:rPr>
      <mc:AlternateContent>
        <mc:Choice Requires="wpg">
          <w:drawing>
            <wp:anchor distT="0" distB="0" distL="114300" distR="114300" simplePos="0" relativeHeight="251655168" behindDoc="0" locked="0" layoutInCell="1" allowOverlap="1" wp14:anchorId="2D592563" wp14:editId="4FFC0FF2">
              <wp:simplePos x="0" y="0"/>
              <wp:positionH relativeFrom="page">
                <wp:align>center</wp:align>
              </wp:positionH>
              <wp:positionV relativeFrom="page">
                <wp:align>top</wp:align>
              </wp:positionV>
              <wp:extent cx="7794580" cy="4151376"/>
              <wp:effectExtent l="0" t="0" r="0" b="190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4151376"/>
                        <a:chOff x="0" y="0"/>
                        <a:chExt cx="7794580" cy="415126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998032C-AD94-4468-92AD-813C55441BE0}"/>
                          </a:ext>
                        </a:extLst>
                      </wps:cNvPr>
                      <wps:cNvSpPr/>
                      <wps:spPr>
                        <a:xfrm>
                          <a:off x="0" y="1781175"/>
                          <a:ext cx="2757917"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3539BA19" id="Group 129" o:spid="_x0000_s1026" style="position:absolute;margin-left:0;margin-top:0;width:613.75pt;height:326.9pt;z-index:251655168;mso-width-percent:1000;mso-position-horizontal:center;mso-position-horizontal-relative:page;mso-position-vertical:top;mso-position-vertical-relative:page;mso-width-percent:1000;mso-height-relative:margin" coordsize="77945,41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">
              <v:rect id="Rectangle 2" o:spid="_x0000_s1027" style="position:absolute;left:27622;top:17811;width:50323;height:1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" fillcolor="#cdedda [3207]" stroked="f" strokeweight="1pt"/>
              <v:rect id="Rectangle 3" o:spid="_x0000_s1028" style="position:absolute;top:17811;width:27579;height:237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" fillcolor="#f2f2f2 [3052]" stroked="f" strokeweight="1pt"/>
              <v:rect id="Rectangle 4" o:spid="_x0000_s1029" style="position:absolute;width:77902;height:18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" fillcolor="#1d3251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56.95pt;height:56.95pt;visibility:visible;mso-wrap-style:square" o:bullet="t">
        <v:imagedata r:id="rId1" o:title=""/>
      </v:shape>
    </w:pict>
  </w:numPicBullet>
  <w:abstractNum w:abstractNumId="0" w15:restartNumberingAfterBreak="0">
    <w:nsid w:val="FFFFFF89"/>
    <w:multiLevelType w:val="singleLevel"/>
    <w:tmpl w:val="14E4B6D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97DDB"/>
    <w:multiLevelType w:val="hybridMultilevel"/>
    <w:tmpl w:val="2460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D425C8B"/>
    <w:multiLevelType w:val="multilevel"/>
    <w:tmpl w:val="2AC88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791748"/>
    <w:multiLevelType w:val="multilevel"/>
    <w:tmpl w:val="B9767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CF128E"/>
    <w:multiLevelType w:val="hybridMultilevel"/>
    <w:tmpl w:val="1524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CF2105"/>
    <w:multiLevelType w:val="multilevel"/>
    <w:tmpl w:val="9D984FD2"/>
    <w:numStyleLink w:val="BullettedList"/>
  </w:abstractNum>
  <w:abstractNum w:abstractNumId="8"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3A69F3"/>
    <w:multiLevelType w:val="hybridMultilevel"/>
    <w:tmpl w:val="F2A4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A234F7"/>
    <w:multiLevelType w:val="hybridMultilevel"/>
    <w:tmpl w:val="399E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911453"/>
    <w:multiLevelType w:val="hybridMultilevel"/>
    <w:tmpl w:val="B42A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9AB7149"/>
    <w:multiLevelType w:val="hybridMultilevel"/>
    <w:tmpl w:val="77AE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5"/>
  </w:num>
  <w:num w:numId="5">
    <w:abstractNumId w:val="8"/>
  </w:num>
  <w:num w:numId="6">
    <w:abstractNumId w:val="13"/>
  </w:num>
  <w:num w:numId="7">
    <w:abstractNumId w:val="0"/>
  </w:num>
  <w:num w:numId="8">
    <w:abstractNumId w:val="2"/>
  </w:num>
  <w:num w:numId="9">
    <w:abstractNumId w:val="7"/>
  </w:num>
  <w:num w:numId="10">
    <w:abstractNumId w:val="14"/>
  </w:num>
  <w:num w:numId="11">
    <w:abstractNumId w:val="11"/>
  </w:num>
  <w:num w:numId="12">
    <w:abstractNumId w:val="16"/>
  </w:num>
  <w:num w:numId="13">
    <w:abstractNumId w:val="12"/>
  </w:num>
  <w:num w:numId="14">
    <w:abstractNumId w:val="3"/>
  </w:num>
  <w:num w:numId="15">
    <w:abstractNumId w:val="6"/>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16"/>
    <w:rsid w:val="00006330"/>
    <w:rsid w:val="000161E1"/>
    <w:rsid w:val="00021303"/>
    <w:rsid w:val="00057C65"/>
    <w:rsid w:val="00073539"/>
    <w:rsid w:val="00073E93"/>
    <w:rsid w:val="00076EE7"/>
    <w:rsid w:val="000A14CF"/>
    <w:rsid w:val="000A1B75"/>
    <w:rsid w:val="000C6056"/>
    <w:rsid w:val="000D3725"/>
    <w:rsid w:val="000D47D0"/>
    <w:rsid w:val="000E139E"/>
    <w:rsid w:val="00107E81"/>
    <w:rsid w:val="0012307A"/>
    <w:rsid w:val="00131B4D"/>
    <w:rsid w:val="00144072"/>
    <w:rsid w:val="00152A71"/>
    <w:rsid w:val="001604A3"/>
    <w:rsid w:val="001833A5"/>
    <w:rsid w:val="0021475C"/>
    <w:rsid w:val="00252EF2"/>
    <w:rsid w:val="00256D35"/>
    <w:rsid w:val="002B1B82"/>
    <w:rsid w:val="002C7DE6"/>
    <w:rsid w:val="003027BF"/>
    <w:rsid w:val="003118B8"/>
    <w:rsid w:val="003143D5"/>
    <w:rsid w:val="003153D2"/>
    <w:rsid w:val="00371796"/>
    <w:rsid w:val="00394B71"/>
    <w:rsid w:val="003A5CAB"/>
    <w:rsid w:val="003C0BB5"/>
    <w:rsid w:val="003D4114"/>
    <w:rsid w:val="003F663E"/>
    <w:rsid w:val="004000EC"/>
    <w:rsid w:val="004067B9"/>
    <w:rsid w:val="0040695A"/>
    <w:rsid w:val="004103C0"/>
    <w:rsid w:val="00412C51"/>
    <w:rsid w:val="004163DE"/>
    <w:rsid w:val="00452292"/>
    <w:rsid w:val="004546D4"/>
    <w:rsid w:val="00480A99"/>
    <w:rsid w:val="004865C2"/>
    <w:rsid w:val="004950E5"/>
    <w:rsid w:val="004B27D6"/>
    <w:rsid w:val="004B4147"/>
    <w:rsid w:val="004E0C9F"/>
    <w:rsid w:val="005321FE"/>
    <w:rsid w:val="005434DB"/>
    <w:rsid w:val="00552F9B"/>
    <w:rsid w:val="00562AC9"/>
    <w:rsid w:val="005636A7"/>
    <w:rsid w:val="00581C95"/>
    <w:rsid w:val="00585958"/>
    <w:rsid w:val="005A20B8"/>
    <w:rsid w:val="005B7DB3"/>
    <w:rsid w:val="005C2ABA"/>
    <w:rsid w:val="005D23F8"/>
    <w:rsid w:val="005F0416"/>
    <w:rsid w:val="0061400D"/>
    <w:rsid w:val="00621B5C"/>
    <w:rsid w:val="0065614C"/>
    <w:rsid w:val="00676A97"/>
    <w:rsid w:val="006A437A"/>
    <w:rsid w:val="006C2DFF"/>
    <w:rsid w:val="006D4705"/>
    <w:rsid w:val="006D7A17"/>
    <w:rsid w:val="006F31BF"/>
    <w:rsid w:val="00703F5A"/>
    <w:rsid w:val="00725409"/>
    <w:rsid w:val="00733534"/>
    <w:rsid w:val="007447BA"/>
    <w:rsid w:val="00746907"/>
    <w:rsid w:val="00750362"/>
    <w:rsid w:val="007571B5"/>
    <w:rsid w:val="00760C33"/>
    <w:rsid w:val="007772B1"/>
    <w:rsid w:val="007B6A52"/>
    <w:rsid w:val="00821E64"/>
    <w:rsid w:val="008353CA"/>
    <w:rsid w:val="0084002E"/>
    <w:rsid w:val="008424CE"/>
    <w:rsid w:val="0084761D"/>
    <w:rsid w:val="008611C6"/>
    <w:rsid w:val="008859A7"/>
    <w:rsid w:val="00890F1A"/>
    <w:rsid w:val="00897C12"/>
    <w:rsid w:val="008B3F47"/>
    <w:rsid w:val="008E2197"/>
    <w:rsid w:val="009207C3"/>
    <w:rsid w:val="00934739"/>
    <w:rsid w:val="009357DB"/>
    <w:rsid w:val="00976BD3"/>
    <w:rsid w:val="00997E86"/>
    <w:rsid w:val="009A18A3"/>
    <w:rsid w:val="009B7D45"/>
    <w:rsid w:val="009D7E8A"/>
    <w:rsid w:val="009E748D"/>
    <w:rsid w:val="00A21AF8"/>
    <w:rsid w:val="00A2225E"/>
    <w:rsid w:val="00A43DFA"/>
    <w:rsid w:val="00A6425D"/>
    <w:rsid w:val="00A660D7"/>
    <w:rsid w:val="00A66822"/>
    <w:rsid w:val="00A816BB"/>
    <w:rsid w:val="00A85702"/>
    <w:rsid w:val="00A96376"/>
    <w:rsid w:val="00AC4EF0"/>
    <w:rsid w:val="00B03ED5"/>
    <w:rsid w:val="00B164A9"/>
    <w:rsid w:val="00B17F49"/>
    <w:rsid w:val="00B21D64"/>
    <w:rsid w:val="00B73E22"/>
    <w:rsid w:val="00BA30DB"/>
    <w:rsid w:val="00BB7CE4"/>
    <w:rsid w:val="00BC33C3"/>
    <w:rsid w:val="00BD6573"/>
    <w:rsid w:val="00BD7F7C"/>
    <w:rsid w:val="00BF0DAF"/>
    <w:rsid w:val="00C05345"/>
    <w:rsid w:val="00C17312"/>
    <w:rsid w:val="00C344AA"/>
    <w:rsid w:val="00C35C2F"/>
    <w:rsid w:val="00C37B1A"/>
    <w:rsid w:val="00C663F3"/>
    <w:rsid w:val="00C777FF"/>
    <w:rsid w:val="00C7780F"/>
    <w:rsid w:val="00C9057C"/>
    <w:rsid w:val="00C9183E"/>
    <w:rsid w:val="00CB6D91"/>
    <w:rsid w:val="00CD2FD2"/>
    <w:rsid w:val="00D04A55"/>
    <w:rsid w:val="00D12DFD"/>
    <w:rsid w:val="00D52272"/>
    <w:rsid w:val="00D62B7E"/>
    <w:rsid w:val="00D66A15"/>
    <w:rsid w:val="00D90083"/>
    <w:rsid w:val="00D960BF"/>
    <w:rsid w:val="00DA44F7"/>
    <w:rsid w:val="00E100A6"/>
    <w:rsid w:val="00E37540"/>
    <w:rsid w:val="00E65519"/>
    <w:rsid w:val="00E712D3"/>
    <w:rsid w:val="00E76B0B"/>
    <w:rsid w:val="00ED5150"/>
    <w:rsid w:val="00F0224E"/>
    <w:rsid w:val="00F27333"/>
    <w:rsid w:val="00F83A45"/>
    <w:rsid w:val="00FE1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507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1E1"/>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 w:val="22"/>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character" w:styleId="Hyperlink">
    <w:name w:val="Hyperlink"/>
    <w:basedOn w:val="DefaultParagraphFont"/>
    <w:uiPriority w:val="99"/>
    <w:unhideWhenUsed/>
    <w:rsid w:val="005F0416"/>
    <w:rPr>
      <w:color w:val="FE0066" w:themeColor="hyperlink"/>
      <w:u w:val="single"/>
    </w:rPr>
  </w:style>
  <w:style w:type="character" w:styleId="UnresolvedMention">
    <w:name w:val="Unresolved Mention"/>
    <w:basedOn w:val="DefaultParagraphFont"/>
    <w:uiPriority w:val="99"/>
    <w:semiHidden/>
    <w:unhideWhenUsed/>
    <w:rsid w:val="005F0416"/>
    <w:rPr>
      <w:color w:val="605E5C"/>
      <w:shd w:val="clear" w:color="auto" w:fill="E1DFDD"/>
    </w:rPr>
  </w:style>
  <w:style w:type="paragraph" w:styleId="NoSpacing">
    <w:name w:val="No Spacing"/>
    <w:uiPriority w:val="1"/>
    <w:semiHidden/>
    <w:rsid w:val="005F0416"/>
    <w:pPr>
      <w:spacing w:after="0" w:line="240" w:lineRule="auto"/>
    </w:pPr>
    <w:rPr>
      <w:rFonts w:eastAsiaTheme="minorEastAsia"/>
      <w:color w:val="auto"/>
      <w:szCs w:val="22"/>
      <w:lang w:eastAsia="ja-JP"/>
    </w:rPr>
  </w:style>
  <w:style w:type="character" w:styleId="FollowedHyperlink">
    <w:name w:val="FollowedHyperlink"/>
    <w:basedOn w:val="DefaultParagraphFont"/>
    <w:uiPriority w:val="99"/>
    <w:semiHidden/>
    <w:unhideWhenUsed/>
    <w:rsid w:val="00057C65"/>
    <w:rPr>
      <w:color w:val="FE0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002491">
      <w:bodyDiv w:val="1"/>
      <w:marLeft w:val="0"/>
      <w:marRight w:val="0"/>
      <w:marTop w:val="0"/>
      <w:marBottom w:val="0"/>
      <w:divBdr>
        <w:top w:val="none" w:sz="0" w:space="0" w:color="auto"/>
        <w:left w:val="none" w:sz="0" w:space="0" w:color="auto"/>
        <w:bottom w:val="none" w:sz="0" w:space="0" w:color="auto"/>
        <w:right w:val="none" w:sz="0" w:space="0" w:color="auto"/>
      </w:divBdr>
    </w:div>
    <w:div w:id="699089499">
      <w:bodyDiv w:val="1"/>
      <w:marLeft w:val="0"/>
      <w:marRight w:val="0"/>
      <w:marTop w:val="0"/>
      <w:marBottom w:val="0"/>
      <w:divBdr>
        <w:top w:val="none" w:sz="0" w:space="0" w:color="auto"/>
        <w:left w:val="none" w:sz="0" w:space="0" w:color="auto"/>
        <w:bottom w:val="none" w:sz="0" w:space="0" w:color="auto"/>
        <w:right w:val="none" w:sz="0" w:space="0" w:color="auto"/>
      </w:divBdr>
    </w:div>
    <w:div w:id="712651334">
      <w:bodyDiv w:val="1"/>
      <w:marLeft w:val="0"/>
      <w:marRight w:val="0"/>
      <w:marTop w:val="0"/>
      <w:marBottom w:val="0"/>
      <w:divBdr>
        <w:top w:val="none" w:sz="0" w:space="0" w:color="auto"/>
        <w:left w:val="none" w:sz="0" w:space="0" w:color="auto"/>
        <w:bottom w:val="none" w:sz="0" w:space="0" w:color="auto"/>
        <w:right w:val="none" w:sz="0" w:space="0" w:color="auto"/>
      </w:divBdr>
    </w:div>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1345093395">
      <w:bodyDiv w:val="1"/>
      <w:marLeft w:val="0"/>
      <w:marRight w:val="0"/>
      <w:marTop w:val="0"/>
      <w:marBottom w:val="0"/>
      <w:divBdr>
        <w:top w:val="none" w:sz="0" w:space="0" w:color="auto"/>
        <w:left w:val="none" w:sz="0" w:space="0" w:color="auto"/>
        <w:bottom w:val="none" w:sz="0" w:space="0" w:color="auto"/>
        <w:right w:val="none" w:sz="0" w:space="0" w:color="auto"/>
      </w:divBdr>
    </w:div>
    <w:div w:id="1357580225">
      <w:bodyDiv w:val="1"/>
      <w:marLeft w:val="0"/>
      <w:marRight w:val="0"/>
      <w:marTop w:val="0"/>
      <w:marBottom w:val="0"/>
      <w:divBdr>
        <w:top w:val="none" w:sz="0" w:space="0" w:color="auto"/>
        <w:left w:val="none" w:sz="0" w:space="0" w:color="auto"/>
        <w:bottom w:val="none" w:sz="0" w:space="0" w:color="auto"/>
        <w:right w:val="none" w:sz="0" w:space="0" w:color="auto"/>
      </w:divBdr>
    </w:div>
    <w:div w:id="1432705176">
      <w:bodyDiv w:val="1"/>
      <w:marLeft w:val="0"/>
      <w:marRight w:val="0"/>
      <w:marTop w:val="0"/>
      <w:marBottom w:val="0"/>
      <w:divBdr>
        <w:top w:val="none" w:sz="0" w:space="0" w:color="auto"/>
        <w:left w:val="none" w:sz="0" w:space="0" w:color="auto"/>
        <w:bottom w:val="none" w:sz="0" w:space="0" w:color="auto"/>
        <w:right w:val="none" w:sz="0" w:space="0" w:color="auto"/>
      </w:divBdr>
    </w:div>
    <w:div w:id="1563365481">
      <w:bodyDiv w:val="1"/>
      <w:marLeft w:val="0"/>
      <w:marRight w:val="0"/>
      <w:marTop w:val="0"/>
      <w:marBottom w:val="0"/>
      <w:divBdr>
        <w:top w:val="none" w:sz="0" w:space="0" w:color="auto"/>
        <w:left w:val="none" w:sz="0" w:space="0" w:color="auto"/>
        <w:bottom w:val="none" w:sz="0" w:space="0" w:color="auto"/>
        <w:right w:val="none" w:sz="0" w:space="0" w:color="auto"/>
      </w:divBdr>
    </w:div>
    <w:div w:id="20144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witter.com/orc_arn" TargetMode="External"/><Relationship Id="rId18" Type="http://schemas.openxmlformats.org/officeDocument/2006/relationships/image" Target="media/image6.png"/><Relationship Id="rId26" Type="http://schemas.openxmlformats.org/officeDocument/2006/relationships/hyperlink" Target="https://public.tableau.com/app/profile/orkun.tahir.aran/viz/GBD-YouthMortality/Dashboard1" TargetMode="External"/><Relationship Id="rId39" Type="http://schemas.openxmlformats.org/officeDocument/2006/relationships/hyperlink" Target="https://scholar.google.com.tr/citations?user=OCGpuhUAAAAJ&amp;hl=tr" TargetMode="External"/><Relationship Id="rId21" Type="http://schemas.openxmlformats.org/officeDocument/2006/relationships/hyperlink" Target="https://scholar.google.com.tr/citations?user=OCGpuhUAAAAJ&amp;hl=tr" TargetMode="External"/><Relationship Id="rId34" Type="http://schemas.openxmlformats.org/officeDocument/2006/relationships/hyperlink" Target="https://public.tableau.com/app/profile/orkun.tahir.aran/viz/GBD-YouthMortality/Dashboard1" TargetMode="External"/><Relationship Id="rId42"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kaggle.com/orkunaran/fetal-health-eda-and-prediction-95-accurac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orkun-tahir-aran-6a16aa60/" TargetMode="External"/><Relationship Id="rId24" Type="http://schemas.openxmlformats.org/officeDocument/2006/relationships/hyperlink" Target="https://public.tableau.com/app/profile/orkun.tahir.aran/viz/DepressionAnxietyandStressLevels/Dashboard1" TargetMode="External"/><Relationship Id="rId32" Type="http://schemas.openxmlformats.org/officeDocument/2006/relationships/hyperlink" Target="https://public.tableau.com/app/profile/orkun.tahir.aran/viz/DepressionAnxietyandStressLevels/Dashboard1" TargetMode="External"/><Relationship Id="rId37" Type="http://schemas.openxmlformats.org/officeDocument/2006/relationships/hyperlink" Target="https://www.kaggle.com/orkunaran/fetal-health-eda-and-prediction-95-accuracy" TargetMode="External"/><Relationship Id="rId40" Type="http://schemas.openxmlformats.org/officeDocument/2006/relationships/hyperlink" Target="mailto:orkunaran@gmail.com"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kaggle.com/orkunaran" TargetMode="External"/><Relationship Id="rId23" Type="http://schemas.openxmlformats.org/officeDocument/2006/relationships/hyperlink" Target="https://www.kaggle.com/orkunaran/predicting-depression-anxiety-and-stress-eda" TargetMode="External"/><Relationship Id="rId28" Type="http://schemas.openxmlformats.org/officeDocument/2006/relationships/hyperlink" Target="https://github.com/orkunaran/customer_segmentation" TargetMode="External"/><Relationship Id="rId36" Type="http://schemas.openxmlformats.org/officeDocument/2006/relationships/hyperlink" Target="https://github.com/orkunaran/customer_segmentation" TargetMode="External"/><Relationship Id="rId10" Type="http://schemas.openxmlformats.org/officeDocument/2006/relationships/image" Target="media/image2.png"/><Relationship Id="rId19" Type="http://schemas.openxmlformats.org/officeDocument/2006/relationships/hyperlink" Target="https://orkunaran.github.io/" TargetMode="External"/><Relationship Id="rId31" Type="http://schemas.openxmlformats.org/officeDocument/2006/relationships/hyperlink" Target="https://www.kaggle.com/orkunaran/predicting-depression-anxiety-and-stress-eda"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public.tableau.com/app/profile/orkun.tahir.aran/viz/FemicidesinTurkey2008-2021/Dashboard1" TargetMode="External"/><Relationship Id="rId27" Type="http://schemas.openxmlformats.org/officeDocument/2006/relationships/hyperlink" Target="https://github.com/orkunaran/World-Happiness-Report-2015-2019" TargetMode="External"/><Relationship Id="rId30" Type="http://schemas.openxmlformats.org/officeDocument/2006/relationships/hyperlink" Target="https://public.tableau.com/app/profile/orkun.tahir.aran/viz/FemicidesinTurkey2008-2021/Dashboard1" TargetMode="External"/><Relationship Id="rId35" Type="http://schemas.openxmlformats.org/officeDocument/2006/relationships/hyperlink" Target="https://github.com/orkunaran/World-Happiness-Report-2015-2019"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www.github.com/orkunaran" TargetMode="External"/><Relationship Id="rId25" Type="http://schemas.openxmlformats.org/officeDocument/2006/relationships/hyperlink" Target="https://github.com/orkunaran/coffee_quality/blob/main/coffee_quality.sql" TargetMode="External"/><Relationship Id="rId33" Type="http://schemas.openxmlformats.org/officeDocument/2006/relationships/hyperlink" Target="https://github.com/orkunaran/coffee_quality/blob/main/coffee_quality.sql" TargetMode="External"/><Relationship Id="rId38" Type="http://schemas.openxmlformats.org/officeDocument/2006/relationships/hyperlink" Target="https://scholar.google.com.tr/citations?user=OCGpuhUAAAAJ&amp;hl=tr" TargetMode="External"/><Relationship Id="rId20" Type="http://schemas.openxmlformats.org/officeDocument/2006/relationships/image" Target="media/image7.jpeg"/><Relationship Id="rId41" Type="http://schemas.openxmlformats.org/officeDocument/2006/relationships/hyperlink" Target="mailto:orkunar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rkunaran/Library/Containers/com.microsoft.Word/Data/Library/Application%20Support/Microsoft/Office/16.0/DTS/Search/%7bEC3CB1F1-EA59-D64E-B34F-3199BD495A2E%7dtf11659642_win32.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{EC3CB1F1-EA59-D64E-B34F-3199BD495A2E}tf11659642_win32.dotx</Template>
  <TotalTime>0</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2021-12-12T05:35:00Z</dcterms:created>
  <dcterms:modified xsi:type="dcterms:W3CDTF">2022-05-27T08:15:00Z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