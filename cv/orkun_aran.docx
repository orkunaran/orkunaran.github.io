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1232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"/>
        <w:gridCol w:w="3332"/>
        <w:gridCol w:w="567"/>
        <w:gridCol w:w="3119"/>
        <w:gridCol w:w="709"/>
        <w:gridCol w:w="2835"/>
      </w:tblGrid>
      <w:tr w:rsidR="00F83A45" w14:paraId="115EE60E" w14:textId="77777777" w:rsidTr="00F83A45">
        <w:trPr>
          <w:trHeight w:val="563"/>
        </w:trPr>
        <w:tc>
          <w:tcPr>
            <w:tcW w:w="637" w:type="dxa"/>
          </w:tcPr>
          <w:p w14:paraId="08E6D656" w14:textId="667C1064" w:rsidR="00F83A45" w:rsidRPr="00F83A45" w:rsidRDefault="00073539" w:rsidP="00F83A45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tr-TR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tr-TR"/>
              </w:rPr>
              <w:drawing>
                <wp:inline distT="0" distB="0" distL="0" distR="0" wp14:anchorId="408DADA9" wp14:editId="6FB0F6AB">
                  <wp:extent cx="205760" cy="184257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inkedin-logo-png-202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49" cy="19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1AB95A91" w14:textId="77777777" w:rsidR="00F83A45" w:rsidRPr="00256D35" w:rsidRDefault="00DC6537" w:rsidP="00F83A45">
            <w:pPr>
              <w:rPr>
                <w:color w:val="0070C0"/>
              </w:rPr>
            </w:pPr>
            <w:hyperlink r:id="rId11" w:history="1">
              <w:r w:rsidR="00F83A45" w:rsidRPr="00256D35">
                <w:rPr>
                  <w:rStyle w:val="Hyperlink"/>
                  <w:color w:val="0070C0"/>
                </w:rPr>
                <w:t>LinkedIn</w:t>
              </w:r>
            </w:hyperlink>
          </w:p>
        </w:tc>
        <w:tc>
          <w:tcPr>
            <w:tcW w:w="567" w:type="dxa"/>
          </w:tcPr>
          <w:p w14:paraId="53D41E6D" w14:textId="2675A03F" w:rsidR="00F83A45" w:rsidRPr="00256D35" w:rsidRDefault="00073539" w:rsidP="00F83A45">
            <w:pPr>
              <w:rPr>
                <w:color w:val="0070C0"/>
              </w:rPr>
            </w:pPr>
            <w:r>
              <w:rPr>
                <w:noProof/>
                <w:color w:val="0070C0"/>
              </w:rPr>
              <w:drawing>
                <wp:inline distT="0" distB="0" distL="0" distR="0" wp14:anchorId="09915141" wp14:editId="50DD2700">
                  <wp:extent cx="201295" cy="201295"/>
                  <wp:effectExtent l="0" t="0" r="190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witter-icon-73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0BA02CD1" w14:textId="77777777" w:rsidR="00F83A45" w:rsidRPr="00256D35" w:rsidRDefault="00DC6537" w:rsidP="00F83A45">
            <w:pPr>
              <w:rPr>
                <w:color w:val="0070C0"/>
              </w:rPr>
            </w:pPr>
            <w:hyperlink r:id="rId13" w:history="1">
              <w:r w:rsidR="00F83A45" w:rsidRPr="00256D35">
                <w:rPr>
                  <w:rStyle w:val="Hyperlink"/>
                  <w:color w:val="0070C0"/>
                </w:rPr>
                <w:t>Twitter</w:t>
              </w:r>
            </w:hyperlink>
          </w:p>
        </w:tc>
        <w:tc>
          <w:tcPr>
            <w:tcW w:w="709" w:type="dxa"/>
          </w:tcPr>
          <w:p w14:paraId="1AE41303" w14:textId="77777777" w:rsidR="00F83A45" w:rsidRPr="00256D35" w:rsidRDefault="00F83A45" w:rsidP="00F83A45">
            <w:pPr>
              <w:rPr>
                <w:color w:val="0070C0"/>
              </w:rPr>
            </w:pPr>
            <w:r w:rsidRPr="00256D35">
              <w:rPr>
                <w:noProof/>
                <w:color w:val="0070C0"/>
              </w:rPr>
              <w:drawing>
                <wp:inline distT="0" distB="0" distL="0" distR="0" wp14:anchorId="70637885" wp14:editId="25ADC244">
                  <wp:extent cx="184150" cy="184150"/>
                  <wp:effectExtent l="0" t="0" r="6350" b="6350"/>
                  <wp:docPr id="54" name="Picture 54" descr="/var/folders/7t/mnn24z314gl1k5lgfl_9j8km0000gn/T/com.microsoft.Word/Content.MSO/6A7D72E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/var/folders/7t/mnn24z314gl1k5lgfl_9j8km0000gn/T/com.microsoft.Word/Content.MSO/6A7D72E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928" cy="193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3ABA1FB3" w14:textId="77777777" w:rsidR="00F83A45" w:rsidRPr="00256D35" w:rsidRDefault="00DC6537" w:rsidP="00F83A45">
            <w:pPr>
              <w:rPr>
                <w:color w:val="0070C0"/>
              </w:rPr>
            </w:pPr>
            <w:hyperlink r:id="rId15" w:history="1">
              <w:r w:rsidR="00F83A45" w:rsidRPr="00256D35">
                <w:rPr>
                  <w:rStyle w:val="Hyperlink"/>
                  <w:color w:val="0070C0"/>
                </w:rPr>
                <w:t>Kaggle</w:t>
              </w:r>
            </w:hyperlink>
          </w:p>
        </w:tc>
      </w:tr>
      <w:tr w:rsidR="00F83A45" w14:paraId="25EE6F1F" w14:textId="77777777" w:rsidTr="00F83A45">
        <w:trPr>
          <w:trHeight w:val="474"/>
        </w:trPr>
        <w:tc>
          <w:tcPr>
            <w:tcW w:w="637" w:type="dxa"/>
          </w:tcPr>
          <w:p w14:paraId="00AC5A44" w14:textId="02F85AD5" w:rsidR="00F83A45" w:rsidRDefault="00073539" w:rsidP="00F83A45">
            <w:r>
              <w:rPr>
                <w:noProof/>
              </w:rPr>
              <w:drawing>
                <wp:inline distT="0" distB="0" distL="0" distR="0" wp14:anchorId="0CC161CB" wp14:editId="03EB6CAE">
                  <wp:extent cx="193103" cy="19310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ithub-logo-icon-16153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51" cy="195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6F0F9880" w14:textId="77777777" w:rsidR="00F83A45" w:rsidRPr="00256D35" w:rsidRDefault="00DC6537" w:rsidP="00F83A45">
            <w:pPr>
              <w:rPr>
                <w:color w:val="0070C0"/>
              </w:rPr>
            </w:pPr>
            <w:hyperlink r:id="rId17" w:history="1">
              <w:r w:rsidR="00F83A45" w:rsidRPr="00256D35">
                <w:rPr>
                  <w:rStyle w:val="Hyperlink"/>
                  <w:color w:val="0070C0"/>
                </w:rPr>
                <w:t>Github</w:t>
              </w:r>
            </w:hyperlink>
          </w:p>
        </w:tc>
        <w:tc>
          <w:tcPr>
            <w:tcW w:w="567" w:type="dxa"/>
          </w:tcPr>
          <w:p w14:paraId="445A5060" w14:textId="7051EBEA" w:rsidR="00F83A45" w:rsidRPr="00256D35" w:rsidRDefault="00073539" w:rsidP="00F83A45">
            <w:pPr>
              <w:rPr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11D45131" wp14:editId="07CE6875">
                  <wp:extent cx="193040" cy="1930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ithub-logo-icon-16153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7CA4B37" w14:textId="77777777" w:rsidR="00F83A45" w:rsidRPr="00256D35" w:rsidRDefault="00DC6537" w:rsidP="00F83A45">
            <w:pPr>
              <w:rPr>
                <w:color w:val="0070C0"/>
              </w:rPr>
            </w:pPr>
            <w:hyperlink r:id="rId19" w:history="1">
              <w:r w:rsidR="00F83A45" w:rsidRPr="00256D35">
                <w:rPr>
                  <w:rStyle w:val="Hyperlink"/>
                  <w:color w:val="0070C0"/>
                </w:rPr>
                <w:t>Portfolio</w:t>
              </w:r>
            </w:hyperlink>
          </w:p>
        </w:tc>
        <w:tc>
          <w:tcPr>
            <w:tcW w:w="709" w:type="dxa"/>
          </w:tcPr>
          <w:p w14:paraId="06B45CBE" w14:textId="77777777" w:rsidR="00F83A45" w:rsidRPr="00256D35" w:rsidRDefault="00F83A45" w:rsidP="00F83A45">
            <w:pPr>
              <w:rPr>
                <w:color w:val="0070C0"/>
              </w:rPr>
            </w:pPr>
            <w:r w:rsidRPr="00256D35">
              <w:rPr>
                <w:noProof/>
                <w:color w:val="0070C0"/>
              </w:rPr>
              <w:drawing>
                <wp:inline distT="0" distB="0" distL="0" distR="0" wp14:anchorId="1346F055" wp14:editId="260F7C44">
                  <wp:extent cx="201295" cy="161052"/>
                  <wp:effectExtent l="0" t="0" r="1905" b="4445"/>
                  <wp:docPr id="55" name="Picture 55" descr="/var/folders/7t/mnn24z314gl1k5lgfl_9j8km0000gn/T/com.microsoft.Word/Content.MSO/BA6B189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/var/folders/7t/mnn24z314gl1k5lgfl_9j8km0000gn/T/com.microsoft.Word/Content.MSO/BA6B189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04" cy="176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50569DBE" w14:textId="77777777" w:rsidR="00F83A45" w:rsidRPr="00256D35" w:rsidRDefault="00DC6537" w:rsidP="00F83A45">
            <w:pPr>
              <w:rPr>
                <w:color w:val="0070C0"/>
              </w:rPr>
            </w:pPr>
            <w:hyperlink r:id="rId21" w:history="1">
              <w:r w:rsidR="00F83A45" w:rsidRPr="00256D35">
                <w:rPr>
                  <w:rStyle w:val="Hyperlink"/>
                  <w:color w:val="0070C0"/>
                </w:rPr>
                <w:t>Google Scholar</w:t>
              </w:r>
            </w:hyperlink>
          </w:p>
        </w:tc>
      </w:tr>
    </w:tbl>
    <w:p w14:paraId="4729BDB8" w14:textId="7259AC63" w:rsidR="00152A71" w:rsidRDefault="00C905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30A76B" wp14:editId="543C5B46">
                <wp:simplePos x="0" y="0"/>
                <wp:positionH relativeFrom="column">
                  <wp:posOffset>2392680</wp:posOffset>
                </wp:positionH>
                <wp:positionV relativeFrom="paragraph">
                  <wp:posOffset>1520825</wp:posOffset>
                </wp:positionV>
                <wp:extent cx="4876800" cy="14256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142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178D0" w14:textId="77777777" w:rsidR="00E100A6" w:rsidRDefault="00E100A6" w:rsidP="00E100A6">
                            <w:pPr>
                              <w:pStyle w:val="Heading3"/>
                            </w:pPr>
                            <w:r>
                              <w:t>ABOUT ME</w:t>
                            </w:r>
                          </w:p>
                          <w:tbl>
                            <w:tblPr>
                              <w:tblW w:w="499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67"/>
                            </w:tblGrid>
                            <w:tr w:rsidR="00E100A6" w:rsidRPr="002B1B82" w14:paraId="07CE0298" w14:textId="77777777" w:rsidTr="00E100A6">
                              <w:trPr>
                                <w:trHeight w:val="432"/>
                              </w:trPr>
                              <w:tc>
                                <w:tcPr>
                                  <w:tcW w:w="7382" w:type="dxa"/>
                                  <w:vMerge w:val="restart"/>
                                  <w:shd w:val="clear" w:color="auto" w:fill="auto"/>
                                </w:tcPr>
                                <w:p w14:paraId="5654A1BF" w14:textId="39CDC1B0" w:rsidR="00E100A6" w:rsidRPr="002B1B82" w:rsidRDefault="00E100A6" w:rsidP="00E100A6">
                                  <w:pPr>
                                    <w:pStyle w:val="JobDescription"/>
                                    <w:rPr>
                                      <w:rFonts w:eastAsiaTheme="minorEastAsia"/>
                                      <w:lang w:val="en-GB"/>
                                    </w:rPr>
                                  </w:pPr>
                                  <w:r w:rsidRPr="002B1B82">
                                    <w:t>A</w:t>
                                  </w:r>
                                  <w:r w:rsidR="00E92B6D">
                                    <w:t>n</w:t>
                                  </w:r>
                                  <w:r w:rsidRPr="002B1B82">
                                    <w:t xml:space="preserve"> </w:t>
                                  </w:r>
                                  <w:r w:rsidR="00E92B6D">
                                    <w:t>Assistant Professor</w:t>
                                  </w:r>
                                  <w:r w:rsidRPr="002B1B82">
                                    <w:t xml:space="preserve"> </w:t>
                                  </w:r>
                                  <w:r>
                                    <w:t xml:space="preserve">and </w:t>
                                  </w:r>
                                  <w:r w:rsidR="000A14CF">
                                    <w:t>a</w:t>
                                  </w:r>
                                  <w:r w:rsidR="00C9057C">
                                    <w:t>n aspirant</w:t>
                                  </w:r>
                                  <w:r>
                                    <w:t xml:space="preserve"> Data </w:t>
                                  </w:r>
                                  <w:r w:rsidR="005434DB">
                                    <w:t>Analyst</w:t>
                                  </w:r>
                                  <w:r w:rsidRPr="002B1B82">
                                    <w:t>. Learnt and applied statistical analysis</w:t>
                                  </w:r>
                                  <w:r>
                                    <w:t xml:space="preserve"> on real world data</w:t>
                                  </w:r>
                                  <w:r w:rsidRPr="002B1B82">
                                    <w:t>, provide lectures about research and statistics.</w:t>
                                  </w:r>
                                  <w:r>
                                    <w:t xml:space="preserve"> </w:t>
                                  </w:r>
                                  <w:r w:rsidRPr="009D7E8A">
                                    <w:t>Passionate about building models that fix problems. Relevant skil</w:t>
                                  </w:r>
                                  <w:bookmarkStart w:id="0" w:name="_GoBack"/>
                                  <w:bookmarkEnd w:id="0"/>
                                  <w:r w:rsidRPr="009D7E8A">
                                    <w:t xml:space="preserve">ls include </w:t>
                                  </w:r>
                                  <w:r w:rsidR="005434DB">
                                    <w:t xml:space="preserve">data analysis and visualization, </w:t>
                                  </w:r>
                                  <w:r w:rsidRPr="009D7E8A">
                                    <w:t>machine learning, problem solving, programming, and creative thinking.</w:t>
                                  </w:r>
                                  <w:r>
                                    <w:t xml:space="preserve"> </w:t>
                                  </w:r>
                                  <w:r w:rsidRPr="002B1B82">
                                    <w:t xml:space="preserve">Looking for a collaborative, </w:t>
                                  </w:r>
                                  <w:r>
                                    <w:t xml:space="preserve">supportive, and </w:t>
                                  </w:r>
                                  <w:r w:rsidRPr="002B1B82">
                                    <w:t xml:space="preserve">educational environment to start my career in Data </w:t>
                                  </w:r>
                                  <w:r w:rsidR="00897C12">
                                    <w:t>Analysis, and willing to grow into Data Scientist / Engineer</w:t>
                                  </w:r>
                                  <w:r w:rsidRPr="002B1B82">
                                    <w:t>.</w:t>
                                  </w:r>
                                  <w:r w:rsidRPr="002B1B82">
                                    <w:rPr>
                                      <w:rFonts w:eastAsia="Arial" w:cs="Arial"/>
                                      <w:color w:val="666666"/>
                                      <w:sz w:val="20"/>
                                      <w:szCs w:val="20"/>
                                      <w:lang w:val="en-GB" w:eastAsia="zh-CN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00A6" w:rsidRPr="002B1B82" w14:paraId="6FFBF25F" w14:textId="77777777" w:rsidTr="00E100A6">
                              <w:trPr>
                                <w:trHeight w:val="566"/>
                              </w:trPr>
                              <w:tc>
                                <w:tcPr>
                                  <w:tcW w:w="7382" w:type="dxa"/>
                                  <w:vMerge/>
                                  <w:shd w:val="clear" w:color="auto" w:fill="auto"/>
                                </w:tcPr>
                                <w:p w14:paraId="05462B68" w14:textId="77777777" w:rsidR="00E100A6" w:rsidRPr="002B1B82" w:rsidRDefault="00E100A6" w:rsidP="00E100A6">
                                  <w:pPr>
                                    <w:pStyle w:val="JobDescription"/>
                                  </w:pPr>
                                </w:p>
                              </w:tc>
                            </w:tr>
                            <w:tr w:rsidR="00E100A6" w:rsidRPr="002B1B82" w14:paraId="77767A01" w14:textId="77777777" w:rsidTr="00E100A6">
                              <w:trPr>
                                <w:trHeight w:val="566"/>
                              </w:trPr>
                              <w:tc>
                                <w:tcPr>
                                  <w:tcW w:w="7382" w:type="dxa"/>
                                  <w:vMerge/>
                                  <w:shd w:val="clear" w:color="auto" w:fill="auto"/>
                                </w:tcPr>
                                <w:p w14:paraId="2F8E0C31" w14:textId="77777777" w:rsidR="00E100A6" w:rsidRPr="002B1B82" w:rsidRDefault="00E100A6" w:rsidP="00E100A6">
                                  <w:pPr>
                                    <w:pStyle w:val="JobDescription"/>
                                  </w:pPr>
                                </w:p>
                              </w:tc>
                            </w:tr>
                            <w:tr w:rsidR="00E100A6" w:rsidRPr="002B1B82" w14:paraId="2DC7774A" w14:textId="77777777" w:rsidTr="00E100A6">
                              <w:trPr>
                                <w:trHeight w:val="566"/>
                              </w:trPr>
                              <w:tc>
                                <w:tcPr>
                                  <w:tcW w:w="7382" w:type="dxa"/>
                                  <w:vMerge/>
                                  <w:shd w:val="clear" w:color="auto" w:fill="auto"/>
                                </w:tcPr>
                                <w:p w14:paraId="17338023" w14:textId="77777777" w:rsidR="00E100A6" w:rsidRPr="002B1B82" w:rsidRDefault="00E100A6" w:rsidP="00E100A6">
                                  <w:pPr>
                                    <w:pStyle w:val="JobDescription"/>
                                  </w:pPr>
                                </w:p>
                              </w:tc>
                            </w:tr>
                          </w:tbl>
                          <w:p w14:paraId="58380AAD" w14:textId="77777777" w:rsidR="00E100A6" w:rsidRPr="00E100A6" w:rsidRDefault="00E100A6" w:rsidP="00E100A6">
                            <w:pPr>
                              <w:pStyle w:val="JobDescription"/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0A76B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margin-left:188.4pt;margin-top:119.75pt;width:384pt;height:1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" filled="f" stroked="f" strokeweight=".5pt">
                <v:textbox>
                  <w:txbxContent>
                    <w:p w14:paraId="411178D0" w14:textId="77777777" w:rsidR="00E100A6" w:rsidRDefault="00E100A6" w:rsidP="00E100A6">
                      <w:pPr>
                        <w:pStyle w:val="Heading3"/>
                      </w:pPr>
                      <w:r>
                        <w:t>ABOUT ME</w:t>
                      </w:r>
                    </w:p>
                    <w:tbl>
                      <w:tblPr>
                        <w:tblW w:w="499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67"/>
                      </w:tblGrid>
                      <w:tr w:rsidR="00E100A6" w:rsidRPr="002B1B82" w14:paraId="07CE0298" w14:textId="77777777" w:rsidTr="00E100A6">
                        <w:trPr>
                          <w:trHeight w:val="432"/>
                        </w:trPr>
                        <w:tc>
                          <w:tcPr>
                            <w:tcW w:w="7382" w:type="dxa"/>
                            <w:vMerge w:val="restart"/>
                            <w:shd w:val="clear" w:color="auto" w:fill="auto"/>
                          </w:tcPr>
                          <w:p w14:paraId="5654A1BF" w14:textId="39CDC1B0" w:rsidR="00E100A6" w:rsidRPr="002B1B82" w:rsidRDefault="00E100A6" w:rsidP="00E100A6">
                            <w:pPr>
                              <w:pStyle w:val="JobDescription"/>
                              <w:rPr>
                                <w:rFonts w:eastAsiaTheme="minorEastAsia"/>
                                <w:lang w:val="en-GB"/>
                              </w:rPr>
                            </w:pPr>
                            <w:r w:rsidRPr="002B1B82">
                              <w:t>A</w:t>
                            </w:r>
                            <w:r w:rsidR="00E92B6D">
                              <w:t>n</w:t>
                            </w:r>
                            <w:r w:rsidRPr="002B1B82">
                              <w:t xml:space="preserve"> </w:t>
                            </w:r>
                            <w:r w:rsidR="00E92B6D">
                              <w:t>Assistant Professor</w:t>
                            </w:r>
                            <w:r w:rsidRPr="002B1B82">
                              <w:t xml:space="preserve"> </w:t>
                            </w:r>
                            <w:r>
                              <w:t xml:space="preserve">and </w:t>
                            </w:r>
                            <w:r w:rsidR="000A14CF">
                              <w:t>a</w:t>
                            </w:r>
                            <w:r w:rsidR="00C9057C">
                              <w:t>n aspirant</w:t>
                            </w:r>
                            <w:r>
                              <w:t xml:space="preserve"> Data </w:t>
                            </w:r>
                            <w:r w:rsidR="005434DB">
                              <w:t>Analyst</w:t>
                            </w:r>
                            <w:r w:rsidRPr="002B1B82">
                              <w:t>. Learnt and applied statistical analysis</w:t>
                            </w:r>
                            <w:r>
                              <w:t xml:space="preserve"> on real world data</w:t>
                            </w:r>
                            <w:r w:rsidRPr="002B1B82">
                              <w:t>, provide lectures about research and statistics.</w:t>
                            </w:r>
                            <w:r>
                              <w:t xml:space="preserve"> </w:t>
                            </w:r>
                            <w:r w:rsidRPr="009D7E8A">
                              <w:t>Passionate about building models that fix problems. Relevant skil</w:t>
                            </w:r>
                            <w:bookmarkStart w:id="1" w:name="_GoBack"/>
                            <w:bookmarkEnd w:id="1"/>
                            <w:r w:rsidRPr="009D7E8A">
                              <w:t xml:space="preserve">ls include </w:t>
                            </w:r>
                            <w:r w:rsidR="005434DB">
                              <w:t xml:space="preserve">data analysis and visualization, </w:t>
                            </w:r>
                            <w:r w:rsidRPr="009D7E8A">
                              <w:t>machine learning, problem solving, programming, and creative thinking.</w:t>
                            </w:r>
                            <w:r>
                              <w:t xml:space="preserve"> </w:t>
                            </w:r>
                            <w:r w:rsidRPr="002B1B82">
                              <w:t xml:space="preserve">Looking for a collaborative, </w:t>
                            </w:r>
                            <w:r>
                              <w:t xml:space="preserve">supportive, and </w:t>
                            </w:r>
                            <w:r w:rsidRPr="002B1B82">
                              <w:t xml:space="preserve">educational environment to start my career in Data </w:t>
                            </w:r>
                            <w:r w:rsidR="00897C12">
                              <w:t>Analysis, and willing to grow into Data Scientist / Engineer</w:t>
                            </w:r>
                            <w:r w:rsidRPr="002B1B82">
                              <w:t>.</w:t>
                            </w:r>
                            <w:r w:rsidRPr="002B1B82">
                              <w:rPr>
                                <w:rFonts w:eastAsia="Arial" w:cs="Arial"/>
                                <w:color w:val="666666"/>
                                <w:sz w:val="20"/>
                                <w:szCs w:val="20"/>
                                <w:lang w:val="en-GB" w:eastAsia="zh-CN"/>
                              </w:rPr>
                              <w:t xml:space="preserve"> </w:t>
                            </w:r>
                          </w:p>
                        </w:tc>
                      </w:tr>
                      <w:tr w:rsidR="00E100A6" w:rsidRPr="002B1B82" w14:paraId="6FFBF25F" w14:textId="77777777" w:rsidTr="00E100A6">
                        <w:trPr>
                          <w:trHeight w:val="566"/>
                        </w:trPr>
                        <w:tc>
                          <w:tcPr>
                            <w:tcW w:w="7382" w:type="dxa"/>
                            <w:vMerge/>
                            <w:shd w:val="clear" w:color="auto" w:fill="auto"/>
                          </w:tcPr>
                          <w:p w14:paraId="05462B68" w14:textId="77777777" w:rsidR="00E100A6" w:rsidRPr="002B1B82" w:rsidRDefault="00E100A6" w:rsidP="00E100A6">
                            <w:pPr>
                              <w:pStyle w:val="JobDescription"/>
                            </w:pPr>
                          </w:p>
                        </w:tc>
                      </w:tr>
                      <w:tr w:rsidR="00E100A6" w:rsidRPr="002B1B82" w14:paraId="77767A01" w14:textId="77777777" w:rsidTr="00E100A6">
                        <w:trPr>
                          <w:trHeight w:val="566"/>
                        </w:trPr>
                        <w:tc>
                          <w:tcPr>
                            <w:tcW w:w="7382" w:type="dxa"/>
                            <w:vMerge/>
                            <w:shd w:val="clear" w:color="auto" w:fill="auto"/>
                          </w:tcPr>
                          <w:p w14:paraId="2F8E0C31" w14:textId="77777777" w:rsidR="00E100A6" w:rsidRPr="002B1B82" w:rsidRDefault="00E100A6" w:rsidP="00E100A6">
                            <w:pPr>
                              <w:pStyle w:val="JobDescription"/>
                            </w:pPr>
                          </w:p>
                        </w:tc>
                      </w:tr>
                      <w:tr w:rsidR="00E100A6" w:rsidRPr="002B1B82" w14:paraId="2DC7774A" w14:textId="77777777" w:rsidTr="00E100A6">
                        <w:trPr>
                          <w:trHeight w:val="566"/>
                        </w:trPr>
                        <w:tc>
                          <w:tcPr>
                            <w:tcW w:w="7382" w:type="dxa"/>
                            <w:vMerge/>
                            <w:shd w:val="clear" w:color="auto" w:fill="auto"/>
                          </w:tcPr>
                          <w:p w14:paraId="17338023" w14:textId="77777777" w:rsidR="00E100A6" w:rsidRPr="002B1B82" w:rsidRDefault="00E100A6" w:rsidP="00E100A6">
                            <w:pPr>
                              <w:pStyle w:val="JobDescription"/>
                            </w:pPr>
                          </w:p>
                        </w:tc>
                      </w:tr>
                    </w:tbl>
                    <w:p w14:paraId="58380AAD" w14:textId="77777777" w:rsidR="00E100A6" w:rsidRPr="00E100A6" w:rsidRDefault="00E100A6" w:rsidP="00E100A6">
                      <w:pPr>
                        <w:pStyle w:val="JobDescription"/>
                        <w:rPr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34D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78DEE" wp14:editId="62169E4E">
                <wp:simplePos x="0" y="0"/>
                <wp:positionH relativeFrom="column">
                  <wp:posOffset>2392878</wp:posOffset>
                </wp:positionH>
                <wp:positionV relativeFrom="paragraph">
                  <wp:posOffset>2840578</wp:posOffset>
                </wp:positionV>
                <wp:extent cx="4876800" cy="2921330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2921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82D399" w14:textId="62056464" w:rsidR="0084002E" w:rsidRDefault="0084002E" w:rsidP="00E100A6">
                            <w:pPr>
                              <w:pStyle w:val="Heading3"/>
                            </w:pPr>
                            <w:r>
                              <w:t xml:space="preserve">DATA </w:t>
                            </w:r>
                            <w:r w:rsidR="00A660D7">
                              <w:t>ANALYSIS</w:t>
                            </w:r>
                            <w:r>
                              <w:t xml:space="preserve"> </w:t>
                            </w:r>
                            <w:r w:rsidR="00C17312">
                              <w:t xml:space="preserve">EXPERIENCE </w:t>
                            </w:r>
                          </w:p>
                          <w:p w14:paraId="7BFC8426" w14:textId="3D51DF3F" w:rsidR="00BD6573" w:rsidRPr="00BD6573" w:rsidRDefault="00BD6573" w:rsidP="00BD6573">
                            <w:pPr>
                              <w:pStyle w:val="Heading4"/>
                            </w:pPr>
                            <w:r>
                              <w:t>201</w:t>
                            </w:r>
                            <w:r w:rsidR="00DA44F7">
                              <w:t>8</w:t>
                            </w:r>
                            <w:r>
                              <w:t>-PRESENT</w:t>
                            </w:r>
                          </w:p>
                          <w:tbl>
                            <w:tblPr>
                              <w:tblW w:w="499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67"/>
                            </w:tblGrid>
                            <w:tr w:rsidR="0084002E" w:rsidRPr="002B1B82" w14:paraId="3D9D50F1" w14:textId="77777777" w:rsidTr="00E100A6">
                              <w:trPr>
                                <w:trHeight w:val="433"/>
                              </w:trPr>
                              <w:tc>
                                <w:tcPr>
                                  <w:tcW w:w="7382" w:type="dxa"/>
                                  <w:vMerge w:val="restart"/>
                                  <w:shd w:val="clear" w:color="auto" w:fill="auto"/>
                                </w:tcPr>
                                <w:p w14:paraId="0604CCE9" w14:textId="1241659E" w:rsidR="00C35C2F" w:rsidRDefault="00C35C2F" w:rsidP="000D47D0">
                                  <w:pPr>
                                    <w:pStyle w:val="ListBullet"/>
                                  </w:pPr>
                                  <w:r>
                                    <w:t xml:space="preserve">Visualized </w:t>
                                  </w:r>
                                  <w:hyperlink r:id="rId22" w:history="1">
                                    <w:r w:rsidR="00006330" w:rsidRPr="00006330">
                                      <w:rPr>
                                        <w:rStyle w:val="Hyperlink"/>
                                      </w:rPr>
                                      <w:t>Turkey Femicides</w:t>
                                    </w:r>
                                  </w:hyperlink>
                                  <w:r w:rsidR="00006330">
                                    <w:t xml:space="preserve"> with Tableau </w:t>
                                  </w:r>
                                </w:p>
                                <w:p w14:paraId="759CA1C6" w14:textId="36F23C6C" w:rsidR="000D47D0" w:rsidRPr="000D47D0" w:rsidRDefault="000D47D0" w:rsidP="000D47D0">
                                  <w:pPr>
                                    <w:pStyle w:val="ListBullet"/>
                                  </w:pPr>
                                  <w:r w:rsidRPr="005434DB">
                                    <w:t xml:space="preserve">Cleaned data, imputed missings of </w:t>
                                  </w:r>
                                  <w:hyperlink r:id="rId23" w:history="1">
                                    <w:r w:rsidRPr="005434DB">
                                      <w:rPr>
                                        <w:rStyle w:val="Hyperlink"/>
                                      </w:rPr>
                                      <w:t>depression, anxiety and stress data</w:t>
                                    </w:r>
                                  </w:hyperlink>
                                  <w:r w:rsidRPr="005434DB">
                                    <w:t xml:space="preserve">; </w:t>
                                  </w:r>
                                  <w:hyperlink r:id="rId24" w:history="1">
                                    <w:r w:rsidRPr="005434DB">
                                      <w:rPr>
                                        <w:rStyle w:val="Hyperlink"/>
                                      </w:rPr>
                                      <w:t>Visualized</w:t>
                                    </w:r>
                                  </w:hyperlink>
                                  <w:r w:rsidRPr="005434DB">
                                    <w:t xml:space="preserve"> key insights </w:t>
                                  </w:r>
                                </w:p>
                                <w:p w14:paraId="2166917B" w14:textId="7B794017" w:rsidR="00B164A9" w:rsidRPr="00B164A9" w:rsidRDefault="009207C3" w:rsidP="00BD6573">
                                  <w:pPr>
                                    <w:pStyle w:val="ListBullet"/>
                                    <w:rPr>
                                      <w:b/>
                                    </w:rPr>
                                  </w:pPr>
                                  <w:r>
                                    <w:t xml:space="preserve">Applied Random Forest model to a supervised classification problem after resampling with SMOTEEN to predict whether a person has </w:t>
                                  </w:r>
                                  <w:hyperlink r:id="rId25" w:history="1">
                                    <w:r w:rsidRPr="009207C3">
                                      <w:rPr>
                                        <w:rStyle w:val="Hyperlink"/>
                                      </w:rPr>
                                      <w:t>Stroke</w:t>
                                    </w:r>
                                  </w:hyperlink>
                                  <w:r>
                                    <w:t xml:space="preserve"> or not with 98% accuracy and high precision/recall scores.</w:t>
                                  </w:r>
                                </w:p>
                                <w:p w14:paraId="76E7CFE8" w14:textId="77777777" w:rsidR="009207C3" w:rsidRPr="009207C3" w:rsidRDefault="009207C3" w:rsidP="00BD6573">
                                  <w:pPr>
                                    <w:pStyle w:val="ListBullet"/>
                                    <w:rPr>
                                      <w:b/>
                                    </w:rPr>
                                  </w:pPr>
                                  <w:r>
                                    <w:t xml:space="preserve">Explored </w:t>
                                  </w:r>
                                  <w:hyperlink r:id="rId26" w:history="1">
                                    <w:r w:rsidR="00C7780F" w:rsidRPr="00C7780F">
                                      <w:rPr>
                                        <w:rStyle w:val="Hyperlink"/>
                                      </w:rPr>
                                      <w:t>world happiness</w:t>
                                    </w:r>
                                  </w:hyperlink>
                                  <w:r w:rsidR="00C7780F">
                                    <w:t xml:space="preserve"> rankings between 2015 – 2019, investigated changes over years, and happiest and most unhappy countries. Plotted happiness related features with seaborn, matplotlib and Plotly.</w:t>
                                  </w:r>
                                </w:p>
                                <w:p w14:paraId="361FE846" w14:textId="77777777" w:rsidR="0084002E" w:rsidRPr="000A1B75" w:rsidRDefault="00C7780F" w:rsidP="00BD6573">
                                  <w:pPr>
                                    <w:pStyle w:val="ListBullet"/>
                                    <w:rPr>
                                      <w:b/>
                                    </w:rPr>
                                  </w:pPr>
                                  <w:r>
                                    <w:t xml:space="preserve">Applied K-prototypes clustering algorithm to a </w:t>
                                  </w:r>
                                  <w:hyperlink r:id="rId27" w:history="1">
                                    <w:r w:rsidRPr="000A1B75">
                                      <w:rPr>
                                        <w:rStyle w:val="Hyperlink"/>
                                      </w:rPr>
                                      <w:t>market</w:t>
                                    </w:r>
                                    <w:r w:rsidR="000A1B75" w:rsidRPr="000A1B75">
                                      <w:rPr>
                                        <w:rStyle w:val="Hyperlink"/>
                                      </w:rPr>
                                      <w:t>ing</w:t>
                                    </w:r>
                                    <w:r w:rsidRPr="000A1B75">
                                      <w:rPr>
                                        <w:rStyle w:val="Hyperlink"/>
                                      </w:rPr>
                                      <w:t xml:space="preserve"> data</w:t>
                                    </w:r>
                                  </w:hyperlink>
                                  <w:r w:rsidR="000A1B75">
                                    <w:t>, investigated customer behavior and made suggestion according to clusters</w:t>
                                  </w:r>
                                </w:p>
                                <w:p w14:paraId="011E9BFA" w14:textId="77777777" w:rsidR="000A1B75" w:rsidRPr="00BD6573" w:rsidRDefault="000A1B75" w:rsidP="00BD6573">
                                  <w:pPr>
                                    <w:pStyle w:val="ListBullet"/>
                                    <w:rPr>
                                      <w:b/>
                                    </w:rPr>
                                  </w:pPr>
                                  <w:r>
                                    <w:t xml:space="preserve">Explored </w:t>
                                  </w:r>
                                  <w:hyperlink r:id="rId28" w:history="1">
                                    <w:r w:rsidRPr="000A1B75">
                                      <w:rPr>
                                        <w:rStyle w:val="Hyperlink"/>
                                      </w:rPr>
                                      <w:t>fetal health</w:t>
                                    </w:r>
                                    <w:r w:rsidR="00976BD3">
                                      <w:rPr>
                                        <w:rStyle w:val="Hyperlink"/>
                                      </w:rPr>
                                      <w:t xml:space="preserve"> data</w:t>
                                    </w:r>
                                    <w:r w:rsidRPr="000A1B75">
                                      <w:rPr>
                                        <w:rStyle w:val="Hyperlink"/>
                                      </w:rPr>
                                      <w:t xml:space="preserve"> </w:t>
                                    </w:r>
                                  </w:hyperlink>
                                  <w:r>
                                    <w:t>, compared features with</w:t>
                                  </w:r>
                                  <w:r w:rsidR="00BD6573">
                                    <w:t xml:space="preserve"> A/B testing(</w:t>
                                  </w:r>
                                  <w:r>
                                    <w:t xml:space="preserve"> Kruskall Wallis and applied post hoc analysis with Dunn test</w:t>
                                  </w:r>
                                  <w:r w:rsidR="00BD6573">
                                    <w:t>)</w:t>
                                  </w:r>
                                  <w:r>
                                    <w:t xml:space="preserve">, applied XGBoost algorithm </w:t>
                                  </w:r>
                                  <w:r w:rsidR="004546D4">
                                    <w:t>and hypertuned with Optuna, resulted 95% accuracy.</w:t>
                                  </w:r>
                                </w:p>
                                <w:p w14:paraId="38F58287" w14:textId="77777777" w:rsidR="00BD6573" w:rsidRPr="004546D4" w:rsidRDefault="00BD6573" w:rsidP="000D47D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864"/>
                                  </w:pPr>
                                </w:p>
                              </w:tc>
                            </w:tr>
                            <w:tr w:rsidR="0084002E" w:rsidRPr="002B1B82" w14:paraId="76C4263F" w14:textId="77777777" w:rsidTr="00E100A6">
                              <w:trPr>
                                <w:trHeight w:val="566"/>
                              </w:trPr>
                              <w:tc>
                                <w:tcPr>
                                  <w:tcW w:w="7382" w:type="dxa"/>
                                  <w:vMerge/>
                                  <w:shd w:val="clear" w:color="auto" w:fill="auto"/>
                                </w:tcPr>
                                <w:p w14:paraId="57371241" w14:textId="77777777" w:rsidR="0084002E" w:rsidRPr="002B1B82" w:rsidRDefault="0084002E" w:rsidP="00E100A6"/>
                              </w:tc>
                            </w:tr>
                            <w:tr w:rsidR="0084002E" w:rsidRPr="002B1B82" w14:paraId="2DABEE1B" w14:textId="77777777" w:rsidTr="00E100A6">
                              <w:trPr>
                                <w:trHeight w:val="566"/>
                              </w:trPr>
                              <w:tc>
                                <w:tcPr>
                                  <w:tcW w:w="7382" w:type="dxa"/>
                                  <w:vMerge/>
                                  <w:shd w:val="clear" w:color="auto" w:fill="auto"/>
                                </w:tcPr>
                                <w:p w14:paraId="5DFC2889" w14:textId="77777777" w:rsidR="0084002E" w:rsidRPr="002B1B82" w:rsidRDefault="0084002E" w:rsidP="00E100A6"/>
                              </w:tc>
                            </w:tr>
                            <w:tr w:rsidR="0084002E" w:rsidRPr="002B1B82" w14:paraId="4D2BF5CC" w14:textId="77777777" w:rsidTr="00E100A6">
                              <w:trPr>
                                <w:trHeight w:val="566"/>
                              </w:trPr>
                              <w:tc>
                                <w:tcPr>
                                  <w:tcW w:w="7382" w:type="dxa"/>
                                  <w:vMerge/>
                                  <w:shd w:val="clear" w:color="auto" w:fill="auto"/>
                                </w:tcPr>
                                <w:p w14:paraId="37DA4F96" w14:textId="77777777" w:rsidR="0084002E" w:rsidRPr="002B1B82" w:rsidRDefault="0084002E" w:rsidP="00E100A6"/>
                              </w:tc>
                            </w:tr>
                          </w:tbl>
                          <w:p w14:paraId="2A8177D1" w14:textId="77777777" w:rsidR="0084002E" w:rsidRPr="00E100A6" w:rsidRDefault="0084002E" w:rsidP="00E100A6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78DEE" id="Text Box 136" o:spid="_x0000_s1027" type="#_x0000_t202" style="position:absolute;margin-left:188.4pt;margin-top:223.65pt;width:384pt;height:23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" filled="f" stroked="f" strokeweight=".5pt">
                <v:textbox>
                  <w:txbxContent>
                    <w:p w14:paraId="7E82D399" w14:textId="62056464" w:rsidR="0084002E" w:rsidRDefault="0084002E" w:rsidP="00E100A6">
                      <w:pPr>
                        <w:pStyle w:val="Heading3"/>
                      </w:pPr>
                      <w:r>
                        <w:t xml:space="preserve">DATA </w:t>
                      </w:r>
                      <w:r w:rsidR="00A660D7">
                        <w:t>ANALYSIS</w:t>
                      </w:r>
                      <w:r>
                        <w:t xml:space="preserve"> </w:t>
                      </w:r>
                      <w:r w:rsidR="00C17312">
                        <w:t xml:space="preserve">EXPERIENCE </w:t>
                      </w:r>
                    </w:p>
                    <w:p w14:paraId="7BFC8426" w14:textId="3D51DF3F" w:rsidR="00BD6573" w:rsidRPr="00BD6573" w:rsidRDefault="00BD6573" w:rsidP="00BD6573">
                      <w:pPr>
                        <w:pStyle w:val="Heading4"/>
                      </w:pPr>
                      <w:r>
                        <w:t>201</w:t>
                      </w:r>
                      <w:r w:rsidR="00DA44F7">
                        <w:t>8</w:t>
                      </w:r>
                      <w:r>
                        <w:t>-PRESENT</w:t>
                      </w:r>
                    </w:p>
                    <w:tbl>
                      <w:tblPr>
                        <w:tblW w:w="499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67"/>
                      </w:tblGrid>
                      <w:tr w:rsidR="0084002E" w:rsidRPr="002B1B82" w14:paraId="3D9D50F1" w14:textId="77777777" w:rsidTr="00E100A6">
                        <w:trPr>
                          <w:trHeight w:val="433"/>
                        </w:trPr>
                        <w:tc>
                          <w:tcPr>
                            <w:tcW w:w="7382" w:type="dxa"/>
                            <w:vMerge w:val="restart"/>
                            <w:shd w:val="clear" w:color="auto" w:fill="auto"/>
                          </w:tcPr>
                          <w:p w14:paraId="0604CCE9" w14:textId="1241659E" w:rsidR="00C35C2F" w:rsidRDefault="00C35C2F" w:rsidP="000D47D0">
                            <w:pPr>
                              <w:pStyle w:val="ListBullet"/>
                            </w:pPr>
                            <w:r>
                              <w:t xml:space="preserve">Visualized </w:t>
                            </w:r>
                            <w:hyperlink r:id="rId29" w:history="1">
                              <w:r w:rsidR="00006330" w:rsidRPr="00006330">
                                <w:rPr>
                                  <w:rStyle w:val="Hyperlink"/>
                                </w:rPr>
                                <w:t>Turkey Femicides</w:t>
                              </w:r>
                            </w:hyperlink>
                            <w:r w:rsidR="00006330">
                              <w:t xml:space="preserve"> with Tableau </w:t>
                            </w:r>
                          </w:p>
                          <w:p w14:paraId="759CA1C6" w14:textId="36F23C6C" w:rsidR="000D47D0" w:rsidRPr="000D47D0" w:rsidRDefault="000D47D0" w:rsidP="000D47D0">
                            <w:pPr>
                              <w:pStyle w:val="ListBullet"/>
                            </w:pPr>
                            <w:r w:rsidRPr="005434DB">
                              <w:t xml:space="preserve">Cleaned data, imputed missings of </w:t>
                            </w:r>
                            <w:hyperlink r:id="rId30" w:history="1">
                              <w:r w:rsidRPr="005434DB">
                                <w:rPr>
                                  <w:rStyle w:val="Hyperlink"/>
                                </w:rPr>
                                <w:t>depression, anxiety and stress data</w:t>
                              </w:r>
                            </w:hyperlink>
                            <w:r w:rsidRPr="005434DB">
                              <w:t xml:space="preserve">; </w:t>
                            </w:r>
                            <w:hyperlink r:id="rId31" w:history="1">
                              <w:r w:rsidRPr="005434DB">
                                <w:rPr>
                                  <w:rStyle w:val="Hyperlink"/>
                                </w:rPr>
                                <w:t>Visualized</w:t>
                              </w:r>
                            </w:hyperlink>
                            <w:r w:rsidRPr="005434DB">
                              <w:t xml:space="preserve"> key insights </w:t>
                            </w:r>
                          </w:p>
                          <w:p w14:paraId="2166917B" w14:textId="7B794017" w:rsidR="00B164A9" w:rsidRPr="00B164A9" w:rsidRDefault="009207C3" w:rsidP="00BD6573">
                            <w:pPr>
                              <w:pStyle w:val="ListBullet"/>
                              <w:rPr>
                                <w:b/>
                              </w:rPr>
                            </w:pPr>
                            <w:r>
                              <w:t xml:space="preserve">Applied Random Forest model to a supervised classification problem after resampling with SMOTEEN to predict whether a person has </w:t>
                            </w:r>
                            <w:hyperlink r:id="rId32" w:history="1">
                              <w:r w:rsidRPr="009207C3">
                                <w:rPr>
                                  <w:rStyle w:val="Hyperlink"/>
                                </w:rPr>
                                <w:t>Stroke</w:t>
                              </w:r>
                            </w:hyperlink>
                            <w:r>
                              <w:t xml:space="preserve"> or not with 98% accuracy and high precision/recall scores.</w:t>
                            </w:r>
                          </w:p>
                          <w:p w14:paraId="76E7CFE8" w14:textId="77777777" w:rsidR="009207C3" w:rsidRPr="009207C3" w:rsidRDefault="009207C3" w:rsidP="00BD6573">
                            <w:pPr>
                              <w:pStyle w:val="ListBullet"/>
                              <w:rPr>
                                <w:b/>
                              </w:rPr>
                            </w:pPr>
                            <w:r>
                              <w:t xml:space="preserve">Explored </w:t>
                            </w:r>
                            <w:hyperlink r:id="rId33" w:history="1">
                              <w:r w:rsidR="00C7780F" w:rsidRPr="00C7780F">
                                <w:rPr>
                                  <w:rStyle w:val="Hyperlink"/>
                                </w:rPr>
                                <w:t>world happiness</w:t>
                              </w:r>
                            </w:hyperlink>
                            <w:r w:rsidR="00C7780F">
                              <w:t xml:space="preserve"> rankings between 2015 – 2019, investigated changes over years, and happiest and most unhappy countries. Plotted happiness related features with seaborn, matplotlib and Plotly.</w:t>
                            </w:r>
                          </w:p>
                          <w:p w14:paraId="361FE846" w14:textId="77777777" w:rsidR="0084002E" w:rsidRPr="000A1B75" w:rsidRDefault="00C7780F" w:rsidP="00BD6573">
                            <w:pPr>
                              <w:pStyle w:val="ListBullet"/>
                              <w:rPr>
                                <w:b/>
                              </w:rPr>
                            </w:pPr>
                            <w:r>
                              <w:t xml:space="preserve">Applied K-prototypes clustering algorithm to a </w:t>
                            </w:r>
                            <w:hyperlink r:id="rId34" w:history="1">
                              <w:r w:rsidRPr="000A1B75">
                                <w:rPr>
                                  <w:rStyle w:val="Hyperlink"/>
                                </w:rPr>
                                <w:t>market</w:t>
                              </w:r>
                              <w:r w:rsidR="000A1B75" w:rsidRPr="000A1B75">
                                <w:rPr>
                                  <w:rStyle w:val="Hyperlink"/>
                                </w:rPr>
                                <w:t>ing</w:t>
                              </w:r>
                              <w:r w:rsidRPr="000A1B75">
                                <w:rPr>
                                  <w:rStyle w:val="Hyperlink"/>
                                </w:rPr>
                                <w:t xml:space="preserve"> data</w:t>
                              </w:r>
                            </w:hyperlink>
                            <w:r w:rsidR="000A1B75">
                              <w:t>, investigated customer behavior and made suggestion according to clusters</w:t>
                            </w:r>
                          </w:p>
                          <w:p w14:paraId="011E9BFA" w14:textId="77777777" w:rsidR="000A1B75" w:rsidRPr="00BD6573" w:rsidRDefault="000A1B75" w:rsidP="00BD6573">
                            <w:pPr>
                              <w:pStyle w:val="ListBullet"/>
                              <w:rPr>
                                <w:b/>
                              </w:rPr>
                            </w:pPr>
                            <w:r>
                              <w:t xml:space="preserve">Explored </w:t>
                            </w:r>
                            <w:hyperlink r:id="rId35" w:history="1">
                              <w:r w:rsidRPr="000A1B75">
                                <w:rPr>
                                  <w:rStyle w:val="Hyperlink"/>
                                </w:rPr>
                                <w:t>fetal health</w:t>
                              </w:r>
                              <w:r w:rsidR="00976BD3">
                                <w:rPr>
                                  <w:rStyle w:val="Hyperlink"/>
                                </w:rPr>
                                <w:t xml:space="preserve"> data</w:t>
                              </w:r>
                              <w:r w:rsidRPr="000A1B75">
                                <w:rPr>
                                  <w:rStyle w:val="Hyperlink"/>
                                </w:rPr>
                                <w:t xml:space="preserve"> </w:t>
                              </w:r>
                            </w:hyperlink>
                            <w:r>
                              <w:t>, compared features with</w:t>
                            </w:r>
                            <w:r w:rsidR="00BD6573">
                              <w:t xml:space="preserve"> A/B testing(</w:t>
                            </w:r>
                            <w:r>
                              <w:t xml:space="preserve"> Kruskall Wallis and applied post hoc analysis with Dunn test</w:t>
                            </w:r>
                            <w:r w:rsidR="00BD6573">
                              <w:t>)</w:t>
                            </w:r>
                            <w:r>
                              <w:t xml:space="preserve">, applied XGBoost algorithm </w:t>
                            </w:r>
                            <w:r w:rsidR="004546D4">
                              <w:t>and hypertuned with Optuna, resulted 95% accuracy.</w:t>
                            </w:r>
                          </w:p>
                          <w:p w14:paraId="38F58287" w14:textId="77777777" w:rsidR="00BD6573" w:rsidRPr="004546D4" w:rsidRDefault="00BD6573" w:rsidP="000D47D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864"/>
                            </w:pPr>
                          </w:p>
                        </w:tc>
                      </w:tr>
                      <w:tr w:rsidR="0084002E" w:rsidRPr="002B1B82" w14:paraId="76C4263F" w14:textId="77777777" w:rsidTr="00E100A6">
                        <w:trPr>
                          <w:trHeight w:val="566"/>
                        </w:trPr>
                        <w:tc>
                          <w:tcPr>
                            <w:tcW w:w="7382" w:type="dxa"/>
                            <w:vMerge/>
                            <w:shd w:val="clear" w:color="auto" w:fill="auto"/>
                          </w:tcPr>
                          <w:p w14:paraId="57371241" w14:textId="77777777" w:rsidR="0084002E" w:rsidRPr="002B1B82" w:rsidRDefault="0084002E" w:rsidP="00E100A6"/>
                        </w:tc>
                      </w:tr>
                      <w:tr w:rsidR="0084002E" w:rsidRPr="002B1B82" w14:paraId="2DABEE1B" w14:textId="77777777" w:rsidTr="00E100A6">
                        <w:trPr>
                          <w:trHeight w:val="566"/>
                        </w:trPr>
                        <w:tc>
                          <w:tcPr>
                            <w:tcW w:w="7382" w:type="dxa"/>
                            <w:vMerge/>
                            <w:shd w:val="clear" w:color="auto" w:fill="auto"/>
                          </w:tcPr>
                          <w:p w14:paraId="5DFC2889" w14:textId="77777777" w:rsidR="0084002E" w:rsidRPr="002B1B82" w:rsidRDefault="0084002E" w:rsidP="00E100A6"/>
                        </w:tc>
                      </w:tr>
                      <w:tr w:rsidR="0084002E" w:rsidRPr="002B1B82" w14:paraId="4D2BF5CC" w14:textId="77777777" w:rsidTr="00E100A6">
                        <w:trPr>
                          <w:trHeight w:val="566"/>
                        </w:trPr>
                        <w:tc>
                          <w:tcPr>
                            <w:tcW w:w="7382" w:type="dxa"/>
                            <w:vMerge/>
                            <w:shd w:val="clear" w:color="auto" w:fill="auto"/>
                          </w:tcPr>
                          <w:p w14:paraId="37DA4F96" w14:textId="77777777" w:rsidR="0084002E" w:rsidRPr="002B1B82" w:rsidRDefault="0084002E" w:rsidP="00E100A6"/>
                        </w:tc>
                      </w:tr>
                    </w:tbl>
                    <w:p w14:paraId="2A8177D1" w14:textId="77777777" w:rsidR="0084002E" w:rsidRPr="00E100A6" w:rsidRDefault="0084002E" w:rsidP="00E100A6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5409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9D2059" wp14:editId="31537418">
                <wp:simplePos x="0" y="0"/>
                <wp:positionH relativeFrom="column">
                  <wp:posOffset>-457200</wp:posOffset>
                </wp:positionH>
                <wp:positionV relativeFrom="paragraph">
                  <wp:posOffset>3723796</wp:posOffset>
                </wp:positionV>
                <wp:extent cx="2754390" cy="5600708"/>
                <wp:effectExtent l="0" t="0" r="1905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390" cy="5600708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F13BA" id="Rectangle 63" o:spid="_x0000_s1026" style="position:absolute;margin-left:-36pt;margin-top:293.2pt;width:216.9pt;height:441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" fillcolor="#f9f9f9" stroked="f" strokeweight=".5pt"/>
            </w:pict>
          </mc:Fallback>
        </mc:AlternateContent>
      </w:r>
      <w:r w:rsidR="0065614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21EEF7" wp14:editId="113E7633">
                <wp:simplePos x="0" y="0"/>
                <wp:positionH relativeFrom="column">
                  <wp:posOffset>2383436</wp:posOffset>
                </wp:positionH>
                <wp:positionV relativeFrom="paragraph">
                  <wp:posOffset>7676464</wp:posOffset>
                </wp:positionV>
                <wp:extent cx="4876800" cy="1484026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1484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725201" w14:textId="77777777" w:rsidR="0065614C" w:rsidRDefault="0065614C" w:rsidP="0065614C">
                            <w:pPr>
                              <w:pStyle w:val="Heading3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CERTIFICATES AND TRAININGS</w:t>
                            </w:r>
                          </w:p>
                          <w:p w14:paraId="5BC0AEDA" w14:textId="77777777" w:rsidR="0065614C" w:rsidRDefault="0065614C" w:rsidP="0065614C">
                            <w:pPr>
                              <w:pStyle w:val="ListBullet"/>
                            </w:pPr>
                            <w:r>
                              <w:t>Statistical Analysis with Python I</w:t>
                            </w:r>
                          </w:p>
                          <w:p w14:paraId="0A00CDC5" w14:textId="77777777" w:rsidR="0065614C" w:rsidRDefault="0065614C" w:rsidP="0065614C">
                            <w:pPr>
                              <w:pStyle w:val="ListBullet"/>
                            </w:pPr>
                            <w:r>
                              <w:t>Machine Learning by Andrew NG, Stanford University – in progress</w:t>
                            </w:r>
                          </w:p>
                          <w:p w14:paraId="5BE2B99C" w14:textId="77777777" w:rsidR="0065614C" w:rsidRDefault="0065614C" w:rsidP="0065614C">
                            <w:pPr>
                              <w:pStyle w:val="ListBullet"/>
                            </w:pPr>
                            <w:r>
                              <w:t>Data Visualization – GlobalAIHub</w:t>
                            </w:r>
                          </w:p>
                          <w:p w14:paraId="67413D77" w14:textId="3F7AF893" w:rsidR="0065614C" w:rsidRDefault="0065614C" w:rsidP="005434DB">
                            <w:pPr>
                              <w:pStyle w:val="ListBullet"/>
                            </w:pPr>
                            <w:r>
                              <w:t>Introduction to Deep Learning – GlobalAIHub</w:t>
                            </w:r>
                          </w:p>
                          <w:p w14:paraId="6B9EF68B" w14:textId="28F95BB5" w:rsidR="005434DB" w:rsidRDefault="005434DB" w:rsidP="005434DB">
                            <w:pPr>
                              <w:pStyle w:val="ListBullet"/>
                            </w:pPr>
                            <w:r>
                              <w:t xml:space="preserve">USDavis- Fundementals of Data Visualization with Tableau </w:t>
                            </w:r>
                          </w:p>
                          <w:p w14:paraId="0E453154" w14:textId="792DCD61" w:rsidR="0012307A" w:rsidRPr="0065614C" w:rsidRDefault="0012307A" w:rsidP="0065614C">
                            <w:pPr>
                              <w:pStyle w:val="ListBullet"/>
                            </w:pPr>
                            <w:r>
                              <w:t>Udacity Machine Learning with Tensorflow Scholarship</w:t>
                            </w:r>
                          </w:p>
                          <w:p w14:paraId="4CDFF24B" w14:textId="77777777" w:rsidR="0065614C" w:rsidRPr="0065614C" w:rsidRDefault="0065614C" w:rsidP="0065614C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43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1EEF7" id="Text Box 154" o:spid="_x0000_s1028" type="#_x0000_t202" style="position:absolute;margin-left:187.65pt;margin-top:604.45pt;width:384pt;height:11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" filled="f" stroked="f" strokeweight=".5pt">
                <v:textbox>
                  <w:txbxContent>
                    <w:p w14:paraId="2B725201" w14:textId="77777777" w:rsidR="0065614C" w:rsidRDefault="0065614C" w:rsidP="0065614C">
                      <w:pPr>
                        <w:pStyle w:val="Heading3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CERTIFICATES AND TRAININGS</w:t>
                      </w:r>
                    </w:p>
                    <w:p w14:paraId="5BC0AEDA" w14:textId="77777777" w:rsidR="0065614C" w:rsidRDefault="0065614C" w:rsidP="0065614C">
                      <w:pPr>
                        <w:pStyle w:val="ListBullet"/>
                      </w:pPr>
                      <w:r>
                        <w:t>Statistical Analysis with Python I</w:t>
                      </w:r>
                    </w:p>
                    <w:p w14:paraId="0A00CDC5" w14:textId="77777777" w:rsidR="0065614C" w:rsidRDefault="0065614C" w:rsidP="0065614C">
                      <w:pPr>
                        <w:pStyle w:val="ListBullet"/>
                      </w:pPr>
                      <w:r>
                        <w:t>Machine Learning by Andrew NG, Stanford University – in progress</w:t>
                      </w:r>
                    </w:p>
                    <w:p w14:paraId="5BE2B99C" w14:textId="77777777" w:rsidR="0065614C" w:rsidRDefault="0065614C" w:rsidP="0065614C">
                      <w:pPr>
                        <w:pStyle w:val="ListBullet"/>
                      </w:pPr>
                      <w:r>
                        <w:t xml:space="preserve">Data Visualization – </w:t>
                      </w:r>
                      <w:proofErr w:type="spellStart"/>
                      <w:r>
                        <w:t>GlobalAIHub</w:t>
                      </w:r>
                      <w:proofErr w:type="spellEnd"/>
                    </w:p>
                    <w:p w14:paraId="67413D77" w14:textId="3F7AF893" w:rsidR="0065614C" w:rsidRDefault="0065614C" w:rsidP="005434DB">
                      <w:pPr>
                        <w:pStyle w:val="ListBullet"/>
                      </w:pPr>
                      <w:r>
                        <w:t xml:space="preserve">Introduction to Deep Learning – </w:t>
                      </w:r>
                      <w:proofErr w:type="spellStart"/>
                      <w:r>
                        <w:t>GlobalAIHub</w:t>
                      </w:r>
                      <w:proofErr w:type="spellEnd"/>
                    </w:p>
                    <w:p w14:paraId="6B9EF68B" w14:textId="28F95BB5" w:rsidR="005434DB" w:rsidRDefault="005434DB" w:rsidP="005434DB">
                      <w:pPr>
                        <w:pStyle w:val="ListBullet"/>
                      </w:pPr>
                      <w:proofErr w:type="spellStart"/>
                      <w:r>
                        <w:t>USDavis</w:t>
                      </w:r>
                      <w:proofErr w:type="spellEnd"/>
                      <w:r>
                        <w:t xml:space="preserve">- </w:t>
                      </w:r>
                      <w:proofErr w:type="spellStart"/>
                      <w:r>
                        <w:t>Fundementals</w:t>
                      </w:r>
                      <w:proofErr w:type="spellEnd"/>
                      <w:r>
                        <w:t xml:space="preserve"> of Data Visualization with Tableau </w:t>
                      </w:r>
                    </w:p>
                    <w:p w14:paraId="0E453154" w14:textId="792DCD61" w:rsidR="0012307A" w:rsidRPr="0065614C" w:rsidRDefault="0012307A" w:rsidP="0065614C">
                      <w:pPr>
                        <w:pStyle w:val="ListBullet"/>
                      </w:pPr>
                      <w:r>
                        <w:t xml:space="preserve">Udacity Machine Learning with </w:t>
                      </w:r>
                      <w:proofErr w:type="spellStart"/>
                      <w:r>
                        <w:t>Tensorflow</w:t>
                      </w:r>
                      <w:proofErr w:type="spellEnd"/>
                      <w:r>
                        <w:t xml:space="preserve"> Scholarship</w:t>
                      </w:r>
                    </w:p>
                    <w:p w14:paraId="4CDFF24B" w14:textId="77777777" w:rsidR="0065614C" w:rsidRPr="0065614C" w:rsidRDefault="0065614C" w:rsidP="0065614C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432"/>
                      </w:pPr>
                    </w:p>
                  </w:txbxContent>
                </v:textbox>
              </v:shape>
            </w:pict>
          </mc:Fallback>
        </mc:AlternateContent>
      </w:r>
      <w:r w:rsidR="006561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F9F096" wp14:editId="7E418E73">
                <wp:simplePos x="0" y="0"/>
                <wp:positionH relativeFrom="column">
                  <wp:posOffset>2444115</wp:posOffset>
                </wp:positionH>
                <wp:positionV relativeFrom="paragraph">
                  <wp:posOffset>5933000</wp:posOffset>
                </wp:positionV>
                <wp:extent cx="4876800" cy="177546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177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D42BD" w14:textId="77777777" w:rsidR="00BD6573" w:rsidRPr="002B1B82" w:rsidRDefault="00BD6573" w:rsidP="00BD6573">
                            <w:pPr>
                              <w:pStyle w:val="Heading3"/>
                            </w:pPr>
                            <w:r w:rsidRPr="002B1B82">
                              <w:t>WORK EXPERIENCE</w:t>
                            </w:r>
                          </w:p>
                          <w:p w14:paraId="28862AEC" w14:textId="77777777" w:rsidR="00BD6573" w:rsidRPr="002B1B82" w:rsidRDefault="00BD6573" w:rsidP="00BD6573">
                            <w:pPr>
                              <w:pStyle w:val="Heading3"/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2B1B82">
                              <w:rPr>
                                <w:lang w:val="en-GB"/>
                              </w:rPr>
                              <w:t xml:space="preserve">Hacettepe University, Turkey </w:t>
                            </w:r>
                          </w:p>
                          <w:p w14:paraId="3E29668B" w14:textId="77777777" w:rsidR="00BD6573" w:rsidRPr="009D7E8A" w:rsidRDefault="00BD6573" w:rsidP="00BD6573">
                            <w:pPr>
                              <w:pStyle w:val="Heading3"/>
                              <w:spacing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D7E8A">
                              <w:rPr>
                                <w:sz w:val="20"/>
                                <w:szCs w:val="20"/>
                                <w:lang w:val="en-GB"/>
                              </w:rPr>
                              <w:t>2010 - PRESENT</w:t>
                            </w:r>
                          </w:p>
                          <w:p w14:paraId="554FAEEC" w14:textId="06517073" w:rsidR="00BD6573" w:rsidRPr="009D7E8A" w:rsidRDefault="00BD6573" w:rsidP="00BD6573">
                            <w:pPr>
                              <w:pStyle w:val="ListBullet"/>
                              <w:rPr>
                                <w:sz w:val="22"/>
                              </w:rPr>
                            </w:pPr>
                            <w:r w:rsidRPr="00BD6573">
                              <w:t xml:space="preserve">Managed and lead research teams, </w:t>
                            </w:r>
                            <w:r w:rsidR="00976BD3">
                              <w:t xml:space="preserve">decided </w:t>
                            </w:r>
                            <w:r w:rsidRPr="00BD6573">
                              <w:t>roles</w:t>
                            </w:r>
                            <w:r w:rsidR="00976BD3">
                              <w:t xml:space="preserve"> and</w:t>
                            </w:r>
                            <w:r w:rsidRPr="00BD6573">
                              <w:t xml:space="preserve"> </w:t>
                            </w:r>
                            <w:r w:rsidR="00976BD3">
                              <w:t>research areas</w:t>
                            </w:r>
                            <w:r w:rsidRPr="00BD6573">
                              <w:t xml:space="preserve"> and</w:t>
                            </w:r>
                            <w:r w:rsidRPr="002B1B82">
                              <w:t xml:space="preserve"> Published above 40 </w:t>
                            </w:r>
                            <w:hyperlink r:id="rId36">
                              <w:r w:rsidRPr="002B1B82">
                                <w:rPr>
                                  <w:rStyle w:val="Hyperlink"/>
                                </w:rPr>
                                <w:t>articles</w:t>
                              </w:r>
                            </w:hyperlink>
                            <w:r w:rsidRPr="002B1B82">
                              <w:t xml:space="preserve"> </w:t>
                            </w:r>
                            <w:r w:rsidR="00760C33">
                              <w:t xml:space="preserve">above </w:t>
                            </w:r>
                            <w:r w:rsidRPr="002B1B82">
                              <w:t>70 citations</w:t>
                            </w:r>
                          </w:p>
                          <w:p w14:paraId="6CF67810" w14:textId="77777777" w:rsidR="00976BD3" w:rsidRDefault="00BD6573" w:rsidP="0065614C">
                            <w:pPr>
                              <w:pStyle w:val="ListBullet"/>
                              <w:rPr>
                                <w:sz w:val="24"/>
                              </w:rPr>
                            </w:pPr>
                            <w:r>
                              <w:t>Organized project budgets with high budgets (ie. 4.3m Euros) with Excel</w:t>
                            </w:r>
                          </w:p>
                          <w:p w14:paraId="4668DFF8" w14:textId="77777777" w:rsidR="00BD6573" w:rsidRPr="0065614C" w:rsidRDefault="0065614C" w:rsidP="00E100A6">
                            <w:pPr>
                              <w:pStyle w:val="ListBullet"/>
                              <w:rPr>
                                <w:rFonts w:ascii="Times New Roman" w:hAnsi="Times New Roman"/>
                                <w:color w:val="auto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65614C">
                              <w:rPr>
                                <w:shd w:val="clear" w:color="auto" w:fill="FFFFFF"/>
                                <w:lang w:val="tr-TR"/>
                              </w:rPr>
                              <w:t>Managed communication with stakeholders</w:t>
                            </w:r>
                            <w:r>
                              <w:rPr>
                                <w:shd w:val="clear" w:color="auto" w:fill="FFFFFF"/>
                                <w:lang w:val="tr-TR"/>
                              </w:rPr>
                              <w:t>, NGO’s and Governmental Agencies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9F096" id="Text Box 148" o:spid="_x0000_s1029" type="#_x0000_t202" style="position:absolute;margin-left:192.45pt;margin-top:467.15pt;width:384pt;height:13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" filled="f" stroked="f" strokeweight=".5pt">
                <v:textbox>
                  <w:txbxContent>
                    <w:p w14:paraId="47CD42BD" w14:textId="77777777" w:rsidR="00BD6573" w:rsidRPr="002B1B82" w:rsidRDefault="00BD6573" w:rsidP="00BD6573">
                      <w:pPr>
                        <w:pStyle w:val="Heading3"/>
                      </w:pPr>
                      <w:r w:rsidRPr="002B1B82">
                        <w:t>WORK EXPERIENCE</w:t>
                      </w:r>
                    </w:p>
                    <w:p w14:paraId="28862AEC" w14:textId="77777777" w:rsidR="00BD6573" w:rsidRPr="002B1B82" w:rsidRDefault="00BD6573" w:rsidP="00BD6573">
                      <w:pPr>
                        <w:pStyle w:val="Heading3"/>
                        <w:spacing w:line="240" w:lineRule="auto"/>
                        <w:rPr>
                          <w:lang w:val="en-GB"/>
                        </w:rPr>
                      </w:pPr>
                      <w:proofErr w:type="spellStart"/>
                      <w:r w:rsidRPr="002B1B82">
                        <w:rPr>
                          <w:lang w:val="en-GB"/>
                        </w:rPr>
                        <w:t>Hacettepe</w:t>
                      </w:r>
                      <w:proofErr w:type="spellEnd"/>
                      <w:r w:rsidRPr="002B1B82">
                        <w:rPr>
                          <w:lang w:val="en-GB"/>
                        </w:rPr>
                        <w:t xml:space="preserve"> University, Turkey </w:t>
                      </w:r>
                    </w:p>
                    <w:p w14:paraId="3E29668B" w14:textId="77777777" w:rsidR="00BD6573" w:rsidRPr="009D7E8A" w:rsidRDefault="00BD6573" w:rsidP="00BD6573">
                      <w:pPr>
                        <w:pStyle w:val="Heading3"/>
                        <w:spacing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9D7E8A">
                        <w:rPr>
                          <w:sz w:val="20"/>
                          <w:szCs w:val="20"/>
                          <w:lang w:val="en-GB"/>
                        </w:rPr>
                        <w:t>2010 - PRESENT</w:t>
                      </w:r>
                    </w:p>
                    <w:p w14:paraId="554FAEEC" w14:textId="06517073" w:rsidR="00BD6573" w:rsidRPr="009D7E8A" w:rsidRDefault="00BD6573" w:rsidP="00BD6573">
                      <w:pPr>
                        <w:pStyle w:val="ListBullet"/>
                        <w:rPr>
                          <w:sz w:val="22"/>
                        </w:rPr>
                      </w:pPr>
                      <w:r w:rsidRPr="00BD6573">
                        <w:t xml:space="preserve">Managed and lead research teams, </w:t>
                      </w:r>
                      <w:r w:rsidR="00976BD3">
                        <w:t xml:space="preserve">decided </w:t>
                      </w:r>
                      <w:r w:rsidRPr="00BD6573">
                        <w:t>roles</w:t>
                      </w:r>
                      <w:r w:rsidR="00976BD3">
                        <w:t xml:space="preserve"> and</w:t>
                      </w:r>
                      <w:r w:rsidRPr="00BD6573">
                        <w:t xml:space="preserve"> </w:t>
                      </w:r>
                      <w:r w:rsidR="00976BD3">
                        <w:t>research areas</w:t>
                      </w:r>
                      <w:r w:rsidRPr="00BD6573">
                        <w:t xml:space="preserve"> and</w:t>
                      </w:r>
                      <w:r w:rsidRPr="002B1B82">
                        <w:t xml:space="preserve"> Published above 40 </w:t>
                      </w:r>
                      <w:hyperlink r:id="rId37">
                        <w:r w:rsidRPr="002B1B82">
                          <w:rPr>
                            <w:rStyle w:val="Hyperlink"/>
                          </w:rPr>
                          <w:t>articles</w:t>
                        </w:r>
                      </w:hyperlink>
                      <w:r w:rsidRPr="002B1B82">
                        <w:t xml:space="preserve"> </w:t>
                      </w:r>
                      <w:r w:rsidR="00760C33">
                        <w:t xml:space="preserve">above </w:t>
                      </w:r>
                      <w:r w:rsidRPr="002B1B82">
                        <w:t>70 citations</w:t>
                      </w:r>
                    </w:p>
                    <w:p w14:paraId="6CF67810" w14:textId="77777777" w:rsidR="00976BD3" w:rsidRDefault="00BD6573" w:rsidP="0065614C">
                      <w:pPr>
                        <w:pStyle w:val="ListBullet"/>
                        <w:rPr>
                          <w:sz w:val="24"/>
                        </w:rPr>
                      </w:pPr>
                      <w:r>
                        <w:t>Organized project budgets with high budgets (</w:t>
                      </w:r>
                      <w:proofErr w:type="spellStart"/>
                      <w:r>
                        <w:t>ie</w:t>
                      </w:r>
                      <w:proofErr w:type="spellEnd"/>
                      <w:r>
                        <w:t>. 4.3m Euros) with Excel</w:t>
                      </w:r>
                    </w:p>
                    <w:p w14:paraId="4668DFF8" w14:textId="77777777" w:rsidR="00BD6573" w:rsidRPr="0065614C" w:rsidRDefault="0065614C" w:rsidP="00E100A6">
                      <w:pPr>
                        <w:pStyle w:val="ListBullet"/>
                        <w:rPr>
                          <w:rFonts w:ascii="Times New Roman" w:hAnsi="Times New Roman"/>
                          <w:color w:val="auto"/>
                          <w:sz w:val="24"/>
                          <w:szCs w:val="24"/>
                          <w:lang w:val="tr-TR"/>
                        </w:rPr>
                      </w:pPr>
                      <w:proofErr w:type="spellStart"/>
                      <w:r w:rsidRPr="0065614C">
                        <w:rPr>
                          <w:shd w:val="clear" w:color="auto" w:fill="FFFFFF"/>
                          <w:lang w:val="tr-TR"/>
                        </w:rPr>
                        <w:t>Managed</w:t>
                      </w:r>
                      <w:proofErr w:type="spellEnd"/>
                      <w:r w:rsidRPr="0065614C">
                        <w:rPr>
                          <w:shd w:val="clear" w:color="auto" w:fill="FFFFFF"/>
                          <w:lang w:val="tr-TR"/>
                        </w:rPr>
                        <w:t xml:space="preserve"> </w:t>
                      </w:r>
                      <w:proofErr w:type="spellStart"/>
                      <w:r w:rsidRPr="0065614C">
                        <w:rPr>
                          <w:shd w:val="clear" w:color="auto" w:fill="FFFFFF"/>
                          <w:lang w:val="tr-TR"/>
                        </w:rPr>
                        <w:t>communication</w:t>
                      </w:r>
                      <w:proofErr w:type="spellEnd"/>
                      <w:r w:rsidRPr="0065614C">
                        <w:rPr>
                          <w:shd w:val="clear" w:color="auto" w:fill="FFFFFF"/>
                          <w:lang w:val="tr-TR"/>
                        </w:rPr>
                        <w:t xml:space="preserve"> </w:t>
                      </w:r>
                      <w:proofErr w:type="spellStart"/>
                      <w:r w:rsidRPr="0065614C">
                        <w:rPr>
                          <w:shd w:val="clear" w:color="auto" w:fill="FFFFFF"/>
                          <w:lang w:val="tr-TR"/>
                        </w:rPr>
                        <w:t>with</w:t>
                      </w:r>
                      <w:proofErr w:type="spellEnd"/>
                      <w:r w:rsidRPr="0065614C">
                        <w:rPr>
                          <w:shd w:val="clear" w:color="auto" w:fill="FFFFFF"/>
                          <w:lang w:val="tr-TR"/>
                        </w:rPr>
                        <w:t xml:space="preserve"> </w:t>
                      </w:r>
                      <w:proofErr w:type="spellStart"/>
                      <w:r w:rsidRPr="0065614C">
                        <w:rPr>
                          <w:shd w:val="clear" w:color="auto" w:fill="FFFFFF"/>
                          <w:lang w:val="tr-TR"/>
                        </w:rPr>
                        <w:t>stakeholders</w:t>
                      </w:r>
                      <w:proofErr w:type="spellEnd"/>
                      <w:r>
                        <w:rPr>
                          <w:shd w:val="clear" w:color="auto" w:fill="FFFFFF"/>
                          <w:lang w:val="tr-TR"/>
                        </w:rPr>
                        <w:t xml:space="preserve">, </w:t>
                      </w:r>
                      <w:proofErr w:type="spellStart"/>
                      <w:r>
                        <w:rPr>
                          <w:shd w:val="clear" w:color="auto" w:fill="FFFFFF"/>
                          <w:lang w:val="tr-TR"/>
                        </w:rPr>
                        <w:t>NGO’s</w:t>
                      </w:r>
                      <w:proofErr w:type="spellEnd"/>
                      <w:r>
                        <w:rPr>
                          <w:shd w:val="clear" w:color="auto" w:fill="FFFFFF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FFFF"/>
                          <w:lang w:val="tr-TR"/>
                        </w:rPr>
                        <w:t>and</w:t>
                      </w:r>
                      <w:proofErr w:type="spellEnd"/>
                      <w:r>
                        <w:rPr>
                          <w:shd w:val="clear" w:color="auto" w:fill="FFFFFF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FFFF"/>
                          <w:lang w:val="tr-TR"/>
                        </w:rPr>
                        <w:t>Governmental</w:t>
                      </w:r>
                      <w:proofErr w:type="spellEnd"/>
                      <w:r>
                        <w:rPr>
                          <w:shd w:val="clear" w:color="auto" w:fill="FFFFFF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FFFF"/>
                          <w:lang w:val="tr-TR"/>
                        </w:rPr>
                        <w:t>Agencies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002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06E3EF" wp14:editId="5827DB8F">
                <wp:simplePos x="0" y="0"/>
                <wp:positionH relativeFrom="column">
                  <wp:posOffset>-147918</wp:posOffset>
                </wp:positionH>
                <wp:positionV relativeFrom="paragraph">
                  <wp:posOffset>7295141</wp:posOffset>
                </wp:positionV>
                <wp:extent cx="2383155" cy="2027816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155" cy="20278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10C58" w14:textId="77777777" w:rsidR="0084002E" w:rsidRDefault="0084002E" w:rsidP="0084002E">
                            <w:pPr>
                              <w:pStyle w:val="Heading3"/>
                            </w:pPr>
                            <w:r>
                              <w:t>EDUCATION</w:t>
                            </w:r>
                          </w:p>
                          <w:p w14:paraId="787374CA" w14:textId="77777777" w:rsidR="0084002E" w:rsidRPr="002B1B82" w:rsidRDefault="0084002E" w:rsidP="0084002E">
                            <w:pPr>
                              <w:pStyle w:val="Heading4"/>
                              <w:rPr>
                                <w:lang w:val="en-GB"/>
                              </w:rPr>
                            </w:pPr>
                            <w:r w:rsidRPr="002B1B82">
                              <w:rPr>
                                <w:lang w:val="en-GB"/>
                              </w:rPr>
                              <w:t xml:space="preserve">Hacettepe University, Turkey </w:t>
                            </w:r>
                          </w:p>
                          <w:p w14:paraId="00546E03" w14:textId="77777777" w:rsidR="0084002E" w:rsidRPr="002B1B82" w:rsidRDefault="0084002E" w:rsidP="0084002E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2B1B82">
                              <w:rPr>
                                <w:lang w:val="en-GB"/>
                              </w:rPr>
                              <w:t>PhD.  in Occupational Therapy</w:t>
                            </w:r>
                            <w:bookmarkStart w:id="2" w:name="_heading=h.3j2qqm3" w:colFirst="0" w:colLast="0"/>
                            <w:bookmarkEnd w:id="2"/>
                            <w:r w:rsidRPr="002B1B82">
                              <w:rPr>
                                <w:lang w:val="en-GB"/>
                              </w:rPr>
                              <w:t xml:space="preserve"> (JAN.  201</w:t>
                            </w:r>
                            <w:r>
                              <w:rPr>
                                <w:lang w:val="en-GB"/>
                              </w:rPr>
                              <w:t>3</w:t>
                            </w:r>
                            <w:r w:rsidRPr="002B1B82">
                              <w:rPr>
                                <w:lang w:val="en-GB"/>
                              </w:rPr>
                              <w:t xml:space="preserve"> - DEC 201</w:t>
                            </w:r>
                            <w:r>
                              <w:rPr>
                                <w:lang w:val="en-GB"/>
                              </w:rPr>
                              <w:t>8</w:t>
                            </w:r>
                            <w:r w:rsidRPr="002B1B82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420D09AF" w14:textId="77777777" w:rsidR="0084002E" w:rsidRDefault="0084002E" w:rsidP="0084002E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MSc</w:t>
                            </w:r>
                            <w:r w:rsidRPr="002B1B82">
                              <w:rPr>
                                <w:lang w:val="en-GB"/>
                              </w:rPr>
                              <w:t>.  in Occupational Therapy (</w:t>
                            </w:r>
                            <w:r>
                              <w:rPr>
                                <w:lang w:val="en-GB"/>
                              </w:rPr>
                              <w:t>FEB</w:t>
                            </w:r>
                            <w:r w:rsidRPr="002B1B82">
                              <w:rPr>
                                <w:lang w:val="en-GB"/>
                              </w:rPr>
                              <w:t>.  201</w:t>
                            </w:r>
                            <w:r>
                              <w:rPr>
                                <w:lang w:val="en-GB"/>
                              </w:rPr>
                              <w:t>0</w:t>
                            </w:r>
                            <w:r w:rsidRPr="002B1B82">
                              <w:rPr>
                                <w:lang w:val="en-GB"/>
                              </w:rPr>
                              <w:t xml:space="preserve"> - DEC 201</w:t>
                            </w:r>
                            <w:r>
                              <w:rPr>
                                <w:lang w:val="en-GB"/>
                              </w:rPr>
                              <w:t>2</w:t>
                            </w:r>
                            <w:r w:rsidRPr="002B1B82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093958F1" w14:textId="77777777" w:rsidR="0084002E" w:rsidRPr="002B1B82" w:rsidRDefault="0084002E" w:rsidP="0084002E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2B1B82">
                              <w:rPr>
                                <w:lang w:val="en-GB"/>
                              </w:rPr>
                              <w:t>B.Sc. Physical Therapy and Rehabilitation (SEPT. 2004 - JUNE 2009)</w:t>
                            </w:r>
                          </w:p>
                          <w:p w14:paraId="7815D9A8" w14:textId="77777777" w:rsidR="0084002E" w:rsidRPr="0084002E" w:rsidRDefault="0084002E" w:rsidP="008400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7210E" id="Text Box 134" o:spid="_x0000_s1030" type="#_x0000_t202" style="position:absolute;margin-left:-11.65pt;margin-top:574.4pt;width:187.65pt;height:15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" filled="f" stroked="f" strokeweight=".5pt">
                <v:textbox>
                  <w:txbxContent>
                    <w:p w:rsidR="0084002E" w:rsidRDefault="0084002E" w:rsidP="0084002E">
                      <w:pPr>
                        <w:pStyle w:val="Heading3"/>
                      </w:pPr>
                      <w:r>
                        <w:t>EDUCATION</w:t>
                      </w:r>
                    </w:p>
                    <w:p w:rsidR="0084002E" w:rsidRPr="002B1B82" w:rsidRDefault="0084002E" w:rsidP="0084002E">
                      <w:pPr>
                        <w:pStyle w:val="Heading4"/>
                        <w:rPr>
                          <w:lang w:val="en-GB"/>
                        </w:rPr>
                      </w:pPr>
                      <w:proofErr w:type="spellStart"/>
                      <w:r w:rsidRPr="002B1B82">
                        <w:rPr>
                          <w:lang w:val="en-GB"/>
                        </w:rPr>
                        <w:t>Hacettepe</w:t>
                      </w:r>
                      <w:proofErr w:type="spellEnd"/>
                      <w:r w:rsidRPr="002B1B82">
                        <w:rPr>
                          <w:lang w:val="en-GB"/>
                        </w:rPr>
                        <w:t xml:space="preserve"> University, Turkey </w:t>
                      </w:r>
                    </w:p>
                    <w:p w:rsidR="0084002E" w:rsidRPr="002B1B82" w:rsidRDefault="0084002E" w:rsidP="0084002E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2B1B82">
                        <w:rPr>
                          <w:lang w:val="en-GB"/>
                        </w:rPr>
                        <w:t>PhD.  in Occupational Therapy</w:t>
                      </w:r>
                      <w:bookmarkStart w:id="3" w:name="_heading=h.3j2qqm3" w:colFirst="0" w:colLast="0"/>
                      <w:bookmarkEnd w:id="3"/>
                      <w:r w:rsidRPr="002B1B82">
                        <w:rPr>
                          <w:lang w:val="en-GB"/>
                        </w:rPr>
                        <w:t xml:space="preserve"> (JAN.  201</w:t>
                      </w:r>
                      <w:r>
                        <w:rPr>
                          <w:lang w:val="en-GB"/>
                        </w:rPr>
                        <w:t>3</w:t>
                      </w:r>
                      <w:r w:rsidRPr="002B1B82">
                        <w:rPr>
                          <w:lang w:val="en-GB"/>
                        </w:rPr>
                        <w:t xml:space="preserve"> - DEC 201</w:t>
                      </w:r>
                      <w:r>
                        <w:rPr>
                          <w:lang w:val="en-GB"/>
                        </w:rPr>
                        <w:t>8</w:t>
                      </w:r>
                      <w:r w:rsidRPr="002B1B82">
                        <w:rPr>
                          <w:lang w:val="en-GB"/>
                        </w:rPr>
                        <w:t>)</w:t>
                      </w:r>
                    </w:p>
                    <w:p w:rsidR="0084002E" w:rsidRDefault="0084002E" w:rsidP="0084002E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MSc</w:t>
                      </w:r>
                      <w:r w:rsidRPr="002B1B82">
                        <w:rPr>
                          <w:lang w:val="en-GB"/>
                        </w:rPr>
                        <w:t>.  in Occupational Therapy (</w:t>
                      </w:r>
                      <w:r>
                        <w:rPr>
                          <w:lang w:val="en-GB"/>
                        </w:rPr>
                        <w:t>FEB</w:t>
                      </w:r>
                      <w:r w:rsidRPr="002B1B82">
                        <w:rPr>
                          <w:lang w:val="en-GB"/>
                        </w:rPr>
                        <w:t>.  201</w:t>
                      </w:r>
                      <w:r>
                        <w:rPr>
                          <w:lang w:val="en-GB"/>
                        </w:rPr>
                        <w:t>0</w:t>
                      </w:r>
                      <w:r w:rsidRPr="002B1B82">
                        <w:rPr>
                          <w:lang w:val="en-GB"/>
                        </w:rPr>
                        <w:t xml:space="preserve"> - DEC 201</w:t>
                      </w:r>
                      <w:r>
                        <w:rPr>
                          <w:lang w:val="en-GB"/>
                        </w:rPr>
                        <w:t>2</w:t>
                      </w:r>
                      <w:r w:rsidRPr="002B1B82">
                        <w:rPr>
                          <w:lang w:val="en-GB"/>
                        </w:rPr>
                        <w:t>)</w:t>
                      </w:r>
                    </w:p>
                    <w:p w:rsidR="0084002E" w:rsidRPr="002B1B82" w:rsidRDefault="0084002E" w:rsidP="0084002E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2B1B82">
                        <w:rPr>
                          <w:lang w:val="en-GB"/>
                        </w:rPr>
                        <w:t>B.Sc. Physical Therapy and Rehabilitation (SEPT. 2004 - JUNE 2009)</w:t>
                      </w:r>
                    </w:p>
                    <w:p w:rsidR="0084002E" w:rsidRPr="0084002E" w:rsidRDefault="0084002E" w:rsidP="0084002E"/>
                  </w:txbxContent>
                </v:textbox>
              </v:shape>
            </w:pict>
          </mc:Fallback>
        </mc:AlternateContent>
      </w:r>
      <w:r w:rsidR="008400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A8D225" wp14:editId="090C7DCC">
                <wp:simplePos x="0" y="0"/>
                <wp:positionH relativeFrom="column">
                  <wp:posOffset>-144780</wp:posOffset>
                </wp:positionH>
                <wp:positionV relativeFrom="paragraph">
                  <wp:posOffset>1539240</wp:posOffset>
                </wp:positionV>
                <wp:extent cx="2383155" cy="557784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155" cy="5577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26218" w14:textId="77777777" w:rsidR="00E100A6" w:rsidRPr="009E748D" w:rsidRDefault="00E100A6" w:rsidP="00E100A6">
                            <w:pPr>
                              <w:pStyle w:val="Heading3"/>
                            </w:pPr>
                            <w:r w:rsidRPr="009E748D">
                              <w:t>SKILLS</w:t>
                            </w:r>
                          </w:p>
                          <w:p w14:paraId="149A2DD4" w14:textId="77777777" w:rsidR="00E100A6" w:rsidRPr="009E748D" w:rsidRDefault="00E100A6" w:rsidP="00E100A6">
                            <w:pPr>
                              <w:pStyle w:val="Heading4"/>
                            </w:pPr>
                            <w:r w:rsidRPr="009E748D">
                              <w:t>PROGRAMMING</w:t>
                            </w:r>
                          </w:p>
                          <w:p w14:paraId="79DCE246" w14:textId="77777777" w:rsidR="00E100A6" w:rsidRPr="009E748D" w:rsidRDefault="00E100A6" w:rsidP="00E100A6">
                            <w:pPr>
                              <w:pStyle w:val="ListBullet"/>
                            </w:pPr>
                            <w:r w:rsidRPr="009E748D">
                              <w:t>Python</w:t>
                            </w:r>
                          </w:p>
                          <w:p w14:paraId="29E1837A" w14:textId="02324F70" w:rsidR="00E100A6" w:rsidRDefault="00E100A6" w:rsidP="00E100A6">
                            <w:pPr>
                              <w:pStyle w:val="ListBullet"/>
                            </w:pPr>
                            <w:r w:rsidRPr="009E748D">
                              <w:t>SQL</w:t>
                            </w:r>
                          </w:p>
                          <w:p w14:paraId="5F1E21F9" w14:textId="021FABF2" w:rsidR="005434DB" w:rsidRPr="009E748D" w:rsidRDefault="005434DB" w:rsidP="00E100A6">
                            <w:pPr>
                              <w:pStyle w:val="ListBullet"/>
                            </w:pPr>
                            <w:r>
                              <w:t>Tableau</w:t>
                            </w:r>
                          </w:p>
                          <w:p w14:paraId="4B7DB676" w14:textId="77777777" w:rsidR="00E100A6" w:rsidRPr="009E748D" w:rsidRDefault="009E748D" w:rsidP="009E748D">
                            <w:pPr>
                              <w:pStyle w:val="Heading4"/>
                            </w:pPr>
                            <w:r w:rsidRPr="009E748D">
                              <w:t>DATA SCIENCE / MACHINE LEARNING</w:t>
                            </w:r>
                          </w:p>
                          <w:p w14:paraId="30CDB039" w14:textId="77777777" w:rsidR="009E748D" w:rsidRPr="009E748D" w:rsidRDefault="009E748D" w:rsidP="009E748D">
                            <w:pPr>
                              <w:pStyle w:val="ListBullet"/>
                            </w:pPr>
                            <w:r w:rsidRPr="009E748D">
                              <w:t>Data mining, acquisition</w:t>
                            </w:r>
                          </w:p>
                          <w:p w14:paraId="5DEE4F00" w14:textId="5795C494" w:rsidR="009E748D" w:rsidRPr="009E748D" w:rsidRDefault="009E748D" w:rsidP="009E748D">
                            <w:pPr>
                              <w:pStyle w:val="ListBullet"/>
                            </w:pPr>
                            <w:r w:rsidRPr="009E748D">
                              <w:t>Data Visualization (</w:t>
                            </w:r>
                            <w:r w:rsidR="001833A5">
                              <w:t xml:space="preserve">Tableau, </w:t>
                            </w:r>
                            <w:r w:rsidRPr="009E748D">
                              <w:t>seaborn, plotly</w:t>
                            </w:r>
                            <w:r w:rsidR="008859A7">
                              <w:t>, matplotlib</w:t>
                            </w:r>
                            <w:r w:rsidRPr="009E748D">
                              <w:t>)</w:t>
                            </w:r>
                          </w:p>
                          <w:p w14:paraId="1A599A1B" w14:textId="77777777" w:rsidR="009E748D" w:rsidRPr="009E748D" w:rsidRDefault="009E748D" w:rsidP="009E748D">
                            <w:pPr>
                              <w:pStyle w:val="ListBullet"/>
                            </w:pPr>
                            <w:r w:rsidRPr="009E748D">
                              <w:t>Pandas, Numpy</w:t>
                            </w:r>
                          </w:p>
                          <w:p w14:paraId="7A79AEE2" w14:textId="77777777" w:rsidR="009E748D" w:rsidRPr="009E748D" w:rsidRDefault="009E748D" w:rsidP="009E748D">
                            <w:pPr>
                              <w:pStyle w:val="ListBullet"/>
                            </w:pPr>
                            <w:r w:rsidRPr="009E748D">
                              <w:t>Scikit-Learn</w:t>
                            </w:r>
                          </w:p>
                          <w:p w14:paraId="29371355" w14:textId="77777777" w:rsidR="009E748D" w:rsidRPr="009E748D" w:rsidRDefault="009E748D" w:rsidP="009E748D">
                            <w:pPr>
                              <w:pStyle w:val="ListBullet"/>
                            </w:pPr>
                            <w:r w:rsidRPr="009E748D">
                              <w:t>XGBoost</w:t>
                            </w:r>
                          </w:p>
                          <w:p w14:paraId="40ED67D7" w14:textId="77777777" w:rsidR="009E748D" w:rsidRPr="009E748D" w:rsidRDefault="009E748D" w:rsidP="009E748D">
                            <w:pPr>
                              <w:pStyle w:val="ListBullet"/>
                            </w:pPr>
                            <w:r w:rsidRPr="009E748D">
                              <w:t>Statsmodels, Scipy</w:t>
                            </w:r>
                          </w:p>
                          <w:p w14:paraId="6EB57347" w14:textId="77777777" w:rsidR="009E748D" w:rsidRPr="009E748D" w:rsidRDefault="009E748D" w:rsidP="009E748D">
                            <w:pPr>
                              <w:pStyle w:val="ListBullet"/>
                            </w:pPr>
                            <w:r w:rsidRPr="009E748D">
                              <w:t>NLP ( spaCy, Tensorflow)</w:t>
                            </w:r>
                          </w:p>
                          <w:p w14:paraId="42145245" w14:textId="77777777" w:rsidR="009E748D" w:rsidRDefault="009E748D" w:rsidP="009E748D">
                            <w:pPr>
                              <w:pStyle w:val="ListBullet"/>
                            </w:pPr>
                            <w:r w:rsidRPr="009E748D">
                              <w:t>Hyperopt, Optuna</w:t>
                            </w:r>
                          </w:p>
                          <w:p w14:paraId="20A4F510" w14:textId="77777777" w:rsidR="009E748D" w:rsidRDefault="009E748D" w:rsidP="009E748D">
                            <w:pPr>
                              <w:pStyle w:val="ListBullet"/>
                            </w:pPr>
                            <w:r>
                              <w:t>Probability / Statistics</w:t>
                            </w:r>
                          </w:p>
                          <w:p w14:paraId="735A320A" w14:textId="77777777" w:rsidR="009E748D" w:rsidRDefault="009E748D" w:rsidP="009E748D">
                            <w:pPr>
                              <w:pStyle w:val="ListBullet"/>
                            </w:pPr>
                            <w:r>
                              <w:t>Data Manipulation</w:t>
                            </w:r>
                          </w:p>
                          <w:p w14:paraId="663E918E" w14:textId="77777777" w:rsidR="009E748D" w:rsidRDefault="009E748D" w:rsidP="009E748D">
                            <w:pPr>
                              <w:pStyle w:val="ListBullet"/>
                            </w:pPr>
                            <w:r>
                              <w:t>Data Cleaning</w:t>
                            </w:r>
                          </w:p>
                          <w:p w14:paraId="0962F265" w14:textId="1091C867" w:rsidR="009E748D" w:rsidRDefault="009E748D" w:rsidP="009E748D">
                            <w:pPr>
                              <w:pStyle w:val="ListBullet"/>
                            </w:pPr>
                            <w:r>
                              <w:t>Git and Version Control</w:t>
                            </w:r>
                          </w:p>
                          <w:p w14:paraId="43C1E1D2" w14:textId="76A3DAD6" w:rsidR="003143D5" w:rsidRPr="009E748D" w:rsidRDefault="003143D5" w:rsidP="009E748D">
                            <w:pPr>
                              <w:pStyle w:val="ListBullet"/>
                            </w:pPr>
                            <w:r>
                              <w:t>Excel</w:t>
                            </w:r>
                          </w:p>
                          <w:p w14:paraId="33F9BF32" w14:textId="77777777" w:rsidR="009E748D" w:rsidRPr="009E748D" w:rsidRDefault="009E748D" w:rsidP="009E748D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  <w:p w14:paraId="0F28A4FA" w14:textId="77777777" w:rsidR="009E748D" w:rsidRPr="009E748D" w:rsidRDefault="009E748D" w:rsidP="009E748D">
                            <w:pPr>
                              <w:pStyle w:val="Heading4"/>
                            </w:pPr>
                            <w:r w:rsidRPr="009E748D">
                              <w:t>SOFT SKILLS</w:t>
                            </w:r>
                          </w:p>
                          <w:p w14:paraId="254DCD0F" w14:textId="77777777" w:rsidR="009E748D" w:rsidRPr="009E748D" w:rsidRDefault="009E748D" w:rsidP="009E748D">
                            <w:pPr>
                              <w:pStyle w:val="ListBullet"/>
                            </w:pPr>
                            <w:r w:rsidRPr="009E748D">
                              <w:t>Data Driven</w:t>
                            </w:r>
                          </w:p>
                          <w:p w14:paraId="34C081CE" w14:textId="77777777" w:rsidR="009E748D" w:rsidRPr="009E748D" w:rsidRDefault="009E748D" w:rsidP="009E748D">
                            <w:pPr>
                              <w:pStyle w:val="ListBullet"/>
                            </w:pPr>
                            <w:r w:rsidRPr="009E748D">
                              <w:t>Collaborative</w:t>
                            </w:r>
                          </w:p>
                          <w:p w14:paraId="58408F01" w14:textId="77777777" w:rsidR="009E748D" w:rsidRPr="009E748D" w:rsidRDefault="009E748D" w:rsidP="009E748D">
                            <w:pPr>
                              <w:pStyle w:val="ListBullet"/>
                            </w:pPr>
                            <w:r w:rsidRPr="009E748D">
                              <w:t>Fast learner</w:t>
                            </w:r>
                          </w:p>
                          <w:p w14:paraId="3FBB0B08" w14:textId="77777777" w:rsidR="009E748D" w:rsidRDefault="00131B4D" w:rsidP="009E748D">
                            <w:pPr>
                              <w:pStyle w:val="ListBullet"/>
                            </w:pPr>
                            <w:r>
                              <w:t>Communication / extravert</w:t>
                            </w:r>
                          </w:p>
                          <w:p w14:paraId="05A2FA71" w14:textId="77777777" w:rsidR="00131B4D" w:rsidRDefault="00131B4D" w:rsidP="009E748D">
                            <w:pPr>
                              <w:pStyle w:val="ListBullet"/>
                            </w:pPr>
                            <w:r>
                              <w:t>Ability to handle pressure and work under tight schedules</w:t>
                            </w:r>
                          </w:p>
                          <w:p w14:paraId="586E6DEF" w14:textId="77777777" w:rsidR="00131B4D" w:rsidRDefault="00131B4D" w:rsidP="009E748D">
                            <w:pPr>
                              <w:pStyle w:val="ListBullet"/>
                            </w:pPr>
                            <w:r>
                              <w:t>Problem-solving</w:t>
                            </w:r>
                          </w:p>
                          <w:p w14:paraId="1F7C3C19" w14:textId="77777777" w:rsidR="00131B4D" w:rsidRDefault="00131B4D" w:rsidP="009E748D">
                            <w:pPr>
                              <w:pStyle w:val="ListBullet"/>
                            </w:pPr>
                            <w:r>
                              <w:t>Skeptical perspective</w:t>
                            </w:r>
                          </w:p>
                          <w:p w14:paraId="7C1A4F7D" w14:textId="77777777" w:rsidR="00131B4D" w:rsidRDefault="00131B4D" w:rsidP="009E748D">
                            <w:pPr>
                              <w:pStyle w:val="ListBullet"/>
                            </w:pPr>
                            <w:r>
                              <w:t>Initiative | self-driven</w:t>
                            </w:r>
                          </w:p>
                          <w:p w14:paraId="18686865" w14:textId="77777777" w:rsidR="00131B4D" w:rsidRPr="009E748D" w:rsidRDefault="00131B4D" w:rsidP="009E748D">
                            <w:pPr>
                              <w:pStyle w:val="ListBullet"/>
                            </w:pPr>
                            <w:r>
                              <w:t>Responsibility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8D225" id="Text Box 62" o:spid="_x0000_s1031" type="#_x0000_t202" style="position:absolute;margin-left:-11.4pt;margin-top:121.2pt;width:187.65pt;height:43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" filled="f" stroked="f" strokeweight=".5pt">
                <v:textbox>
                  <w:txbxContent>
                    <w:p w14:paraId="74A26218" w14:textId="77777777" w:rsidR="00E100A6" w:rsidRPr="009E748D" w:rsidRDefault="00E100A6" w:rsidP="00E100A6">
                      <w:pPr>
                        <w:pStyle w:val="Heading3"/>
                      </w:pPr>
                      <w:r w:rsidRPr="009E748D">
                        <w:t>SKILLS</w:t>
                      </w:r>
                    </w:p>
                    <w:p w14:paraId="149A2DD4" w14:textId="77777777" w:rsidR="00E100A6" w:rsidRPr="009E748D" w:rsidRDefault="00E100A6" w:rsidP="00E100A6">
                      <w:pPr>
                        <w:pStyle w:val="Heading4"/>
                      </w:pPr>
                      <w:r w:rsidRPr="009E748D">
                        <w:t>PROGRAMMING</w:t>
                      </w:r>
                    </w:p>
                    <w:p w14:paraId="79DCE246" w14:textId="77777777" w:rsidR="00E100A6" w:rsidRPr="009E748D" w:rsidRDefault="00E100A6" w:rsidP="00E100A6">
                      <w:pPr>
                        <w:pStyle w:val="ListBullet"/>
                      </w:pPr>
                      <w:r w:rsidRPr="009E748D">
                        <w:t>Python</w:t>
                      </w:r>
                    </w:p>
                    <w:p w14:paraId="29E1837A" w14:textId="02324F70" w:rsidR="00E100A6" w:rsidRDefault="00E100A6" w:rsidP="00E100A6">
                      <w:pPr>
                        <w:pStyle w:val="ListBullet"/>
                      </w:pPr>
                      <w:r w:rsidRPr="009E748D">
                        <w:t>SQL</w:t>
                      </w:r>
                    </w:p>
                    <w:p w14:paraId="5F1E21F9" w14:textId="021FABF2" w:rsidR="005434DB" w:rsidRPr="009E748D" w:rsidRDefault="005434DB" w:rsidP="00E100A6">
                      <w:pPr>
                        <w:pStyle w:val="ListBullet"/>
                      </w:pPr>
                      <w:r>
                        <w:t>Tableau</w:t>
                      </w:r>
                      <w:bookmarkStart w:id="2" w:name="_GoBack"/>
                      <w:bookmarkEnd w:id="2"/>
                    </w:p>
                    <w:p w14:paraId="4B7DB676" w14:textId="77777777" w:rsidR="00E100A6" w:rsidRPr="009E748D" w:rsidRDefault="009E748D" w:rsidP="009E748D">
                      <w:pPr>
                        <w:pStyle w:val="Heading4"/>
                      </w:pPr>
                      <w:r w:rsidRPr="009E748D">
                        <w:t>DATA SCIENCE / MACHINE LEARNING</w:t>
                      </w:r>
                    </w:p>
                    <w:p w14:paraId="30CDB039" w14:textId="77777777" w:rsidR="009E748D" w:rsidRPr="009E748D" w:rsidRDefault="009E748D" w:rsidP="009E748D">
                      <w:pPr>
                        <w:pStyle w:val="ListBullet"/>
                      </w:pPr>
                      <w:r w:rsidRPr="009E748D">
                        <w:t>Data mining, acquisition</w:t>
                      </w:r>
                    </w:p>
                    <w:p w14:paraId="5DEE4F00" w14:textId="5795C494" w:rsidR="009E748D" w:rsidRPr="009E748D" w:rsidRDefault="009E748D" w:rsidP="009E748D">
                      <w:pPr>
                        <w:pStyle w:val="ListBullet"/>
                      </w:pPr>
                      <w:r w:rsidRPr="009E748D">
                        <w:t>Data Visualization (</w:t>
                      </w:r>
                      <w:r w:rsidR="001833A5">
                        <w:t xml:space="preserve">Tableau, </w:t>
                      </w:r>
                      <w:r w:rsidRPr="009E748D">
                        <w:t xml:space="preserve">seaborn, </w:t>
                      </w:r>
                      <w:proofErr w:type="spellStart"/>
                      <w:r w:rsidRPr="009E748D">
                        <w:t>plotly</w:t>
                      </w:r>
                      <w:proofErr w:type="spellEnd"/>
                      <w:r w:rsidR="008859A7">
                        <w:t>, matplotlib</w:t>
                      </w:r>
                      <w:r w:rsidRPr="009E748D">
                        <w:t>)</w:t>
                      </w:r>
                    </w:p>
                    <w:p w14:paraId="1A599A1B" w14:textId="77777777" w:rsidR="009E748D" w:rsidRPr="009E748D" w:rsidRDefault="009E748D" w:rsidP="009E748D">
                      <w:pPr>
                        <w:pStyle w:val="ListBullet"/>
                      </w:pPr>
                      <w:r w:rsidRPr="009E748D">
                        <w:t xml:space="preserve">Pandas, </w:t>
                      </w:r>
                      <w:proofErr w:type="spellStart"/>
                      <w:r w:rsidRPr="009E748D">
                        <w:t>Numpy</w:t>
                      </w:r>
                      <w:proofErr w:type="spellEnd"/>
                    </w:p>
                    <w:p w14:paraId="7A79AEE2" w14:textId="77777777" w:rsidR="009E748D" w:rsidRPr="009E748D" w:rsidRDefault="009E748D" w:rsidP="009E748D">
                      <w:pPr>
                        <w:pStyle w:val="ListBullet"/>
                      </w:pPr>
                      <w:proofErr w:type="spellStart"/>
                      <w:r w:rsidRPr="009E748D">
                        <w:t>Scikit</w:t>
                      </w:r>
                      <w:proofErr w:type="spellEnd"/>
                      <w:r w:rsidRPr="009E748D">
                        <w:t>-Learn</w:t>
                      </w:r>
                    </w:p>
                    <w:p w14:paraId="29371355" w14:textId="77777777" w:rsidR="009E748D" w:rsidRPr="009E748D" w:rsidRDefault="009E748D" w:rsidP="009E748D">
                      <w:pPr>
                        <w:pStyle w:val="ListBullet"/>
                      </w:pPr>
                      <w:proofErr w:type="spellStart"/>
                      <w:r w:rsidRPr="009E748D">
                        <w:t>XGBoost</w:t>
                      </w:r>
                      <w:proofErr w:type="spellEnd"/>
                    </w:p>
                    <w:p w14:paraId="40ED67D7" w14:textId="77777777" w:rsidR="009E748D" w:rsidRPr="009E748D" w:rsidRDefault="009E748D" w:rsidP="009E748D">
                      <w:pPr>
                        <w:pStyle w:val="ListBullet"/>
                      </w:pPr>
                      <w:proofErr w:type="spellStart"/>
                      <w:r w:rsidRPr="009E748D">
                        <w:t>Statsmodels</w:t>
                      </w:r>
                      <w:proofErr w:type="spellEnd"/>
                      <w:r w:rsidRPr="009E748D">
                        <w:t xml:space="preserve">, </w:t>
                      </w:r>
                      <w:proofErr w:type="spellStart"/>
                      <w:r w:rsidRPr="009E748D">
                        <w:t>Scipy</w:t>
                      </w:r>
                      <w:proofErr w:type="spellEnd"/>
                    </w:p>
                    <w:p w14:paraId="6EB57347" w14:textId="77777777" w:rsidR="009E748D" w:rsidRPr="009E748D" w:rsidRDefault="009E748D" w:rsidP="009E748D">
                      <w:pPr>
                        <w:pStyle w:val="ListBullet"/>
                      </w:pPr>
                      <w:r w:rsidRPr="009E748D">
                        <w:t xml:space="preserve">NLP </w:t>
                      </w:r>
                      <w:proofErr w:type="gramStart"/>
                      <w:r w:rsidRPr="009E748D">
                        <w:t xml:space="preserve">( </w:t>
                      </w:r>
                      <w:proofErr w:type="spellStart"/>
                      <w:r w:rsidRPr="009E748D">
                        <w:t>spaCy</w:t>
                      </w:r>
                      <w:proofErr w:type="spellEnd"/>
                      <w:proofErr w:type="gramEnd"/>
                      <w:r w:rsidRPr="009E748D">
                        <w:t xml:space="preserve">, </w:t>
                      </w:r>
                      <w:proofErr w:type="spellStart"/>
                      <w:r w:rsidRPr="009E748D">
                        <w:t>Tensorflow</w:t>
                      </w:r>
                      <w:proofErr w:type="spellEnd"/>
                      <w:r w:rsidRPr="009E748D">
                        <w:t>)</w:t>
                      </w:r>
                    </w:p>
                    <w:p w14:paraId="42145245" w14:textId="77777777" w:rsidR="009E748D" w:rsidRDefault="009E748D" w:rsidP="009E748D">
                      <w:pPr>
                        <w:pStyle w:val="ListBullet"/>
                      </w:pPr>
                      <w:proofErr w:type="spellStart"/>
                      <w:r w:rsidRPr="009E748D">
                        <w:t>Hyperopt</w:t>
                      </w:r>
                      <w:proofErr w:type="spellEnd"/>
                      <w:r w:rsidRPr="009E748D">
                        <w:t xml:space="preserve">, </w:t>
                      </w:r>
                      <w:proofErr w:type="spellStart"/>
                      <w:r w:rsidRPr="009E748D">
                        <w:t>Optuna</w:t>
                      </w:r>
                      <w:proofErr w:type="spellEnd"/>
                    </w:p>
                    <w:p w14:paraId="20A4F510" w14:textId="77777777" w:rsidR="009E748D" w:rsidRDefault="009E748D" w:rsidP="009E748D">
                      <w:pPr>
                        <w:pStyle w:val="ListBullet"/>
                      </w:pPr>
                      <w:r>
                        <w:t>Probability / Statistics</w:t>
                      </w:r>
                    </w:p>
                    <w:p w14:paraId="735A320A" w14:textId="77777777" w:rsidR="009E748D" w:rsidRDefault="009E748D" w:rsidP="009E748D">
                      <w:pPr>
                        <w:pStyle w:val="ListBullet"/>
                      </w:pPr>
                      <w:r>
                        <w:t>Data Manipulation</w:t>
                      </w:r>
                    </w:p>
                    <w:p w14:paraId="663E918E" w14:textId="77777777" w:rsidR="009E748D" w:rsidRDefault="009E748D" w:rsidP="009E748D">
                      <w:pPr>
                        <w:pStyle w:val="ListBullet"/>
                      </w:pPr>
                      <w:r>
                        <w:t>Data Cleaning</w:t>
                      </w:r>
                    </w:p>
                    <w:p w14:paraId="0962F265" w14:textId="1091C867" w:rsidR="009E748D" w:rsidRDefault="009E748D" w:rsidP="009E748D">
                      <w:pPr>
                        <w:pStyle w:val="ListBullet"/>
                      </w:pPr>
                      <w:r>
                        <w:t>Git and Version Control</w:t>
                      </w:r>
                    </w:p>
                    <w:p w14:paraId="43C1E1D2" w14:textId="76A3DAD6" w:rsidR="003143D5" w:rsidRPr="009E748D" w:rsidRDefault="003143D5" w:rsidP="009E748D">
                      <w:pPr>
                        <w:pStyle w:val="ListBullet"/>
                      </w:pPr>
                      <w:r>
                        <w:t>Excel</w:t>
                      </w:r>
                    </w:p>
                    <w:p w14:paraId="33F9BF32" w14:textId="77777777" w:rsidR="009E748D" w:rsidRPr="009E748D" w:rsidRDefault="009E748D" w:rsidP="009E748D">
                      <w:pPr>
                        <w:pStyle w:val="ListBullet"/>
                        <w:numPr>
                          <w:ilvl w:val="0"/>
                          <w:numId w:val="0"/>
                        </w:numPr>
                      </w:pPr>
                    </w:p>
                    <w:p w14:paraId="0F28A4FA" w14:textId="77777777" w:rsidR="009E748D" w:rsidRPr="009E748D" w:rsidRDefault="009E748D" w:rsidP="009E748D">
                      <w:pPr>
                        <w:pStyle w:val="Heading4"/>
                      </w:pPr>
                      <w:r w:rsidRPr="009E748D">
                        <w:t>SOFT SKILLS</w:t>
                      </w:r>
                    </w:p>
                    <w:p w14:paraId="254DCD0F" w14:textId="77777777" w:rsidR="009E748D" w:rsidRPr="009E748D" w:rsidRDefault="009E748D" w:rsidP="009E748D">
                      <w:pPr>
                        <w:pStyle w:val="ListBullet"/>
                      </w:pPr>
                      <w:r w:rsidRPr="009E748D">
                        <w:t>Data Driven</w:t>
                      </w:r>
                    </w:p>
                    <w:p w14:paraId="34C081CE" w14:textId="77777777" w:rsidR="009E748D" w:rsidRPr="009E748D" w:rsidRDefault="009E748D" w:rsidP="009E748D">
                      <w:pPr>
                        <w:pStyle w:val="ListBullet"/>
                      </w:pPr>
                      <w:r w:rsidRPr="009E748D">
                        <w:t>Collaborative</w:t>
                      </w:r>
                    </w:p>
                    <w:p w14:paraId="58408F01" w14:textId="77777777" w:rsidR="009E748D" w:rsidRPr="009E748D" w:rsidRDefault="009E748D" w:rsidP="009E748D">
                      <w:pPr>
                        <w:pStyle w:val="ListBullet"/>
                      </w:pPr>
                      <w:r w:rsidRPr="009E748D">
                        <w:t>Fast learner</w:t>
                      </w:r>
                    </w:p>
                    <w:p w14:paraId="3FBB0B08" w14:textId="77777777" w:rsidR="009E748D" w:rsidRDefault="00131B4D" w:rsidP="009E748D">
                      <w:pPr>
                        <w:pStyle w:val="ListBullet"/>
                      </w:pPr>
                      <w:r>
                        <w:t>Communication / extravert</w:t>
                      </w:r>
                    </w:p>
                    <w:p w14:paraId="05A2FA71" w14:textId="77777777" w:rsidR="00131B4D" w:rsidRDefault="00131B4D" w:rsidP="009E748D">
                      <w:pPr>
                        <w:pStyle w:val="ListBullet"/>
                      </w:pPr>
                      <w:r>
                        <w:t>Ability to handle pressure and work under tight schedules</w:t>
                      </w:r>
                    </w:p>
                    <w:p w14:paraId="586E6DEF" w14:textId="77777777" w:rsidR="00131B4D" w:rsidRDefault="00131B4D" w:rsidP="009E748D">
                      <w:pPr>
                        <w:pStyle w:val="ListBullet"/>
                      </w:pPr>
                      <w:r>
                        <w:t>Problem-solving</w:t>
                      </w:r>
                    </w:p>
                    <w:p w14:paraId="1F7C3C19" w14:textId="77777777" w:rsidR="00131B4D" w:rsidRDefault="00131B4D" w:rsidP="009E748D">
                      <w:pPr>
                        <w:pStyle w:val="ListBullet"/>
                      </w:pPr>
                      <w:r>
                        <w:t>Skeptical perspective</w:t>
                      </w:r>
                    </w:p>
                    <w:p w14:paraId="7C1A4F7D" w14:textId="77777777" w:rsidR="00131B4D" w:rsidRDefault="00131B4D" w:rsidP="009E748D">
                      <w:pPr>
                        <w:pStyle w:val="ListBullet"/>
                      </w:pPr>
                      <w:r>
                        <w:t>Initiative | self-driven</w:t>
                      </w:r>
                    </w:p>
                    <w:p w14:paraId="18686865" w14:textId="77777777" w:rsidR="00131B4D" w:rsidRPr="009E748D" w:rsidRDefault="00131B4D" w:rsidP="009E748D">
                      <w:pPr>
                        <w:pStyle w:val="ListBullet"/>
                      </w:pPr>
                      <w:r>
                        <w:t>Responsibility</w:t>
                      </w:r>
                    </w:p>
                  </w:txbxContent>
                </v:textbox>
              </v:shape>
            </w:pict>
          </mc:Fallback>
        </mc:AlternateContent>
      </w:r>
      <w:r w:rsidR="00F83A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5FEB8" wp14:editId="68F999CE">
                <wp:simplePos x="0" y="0"/>
                <wp:positionH relativeFrom="column">
                  <wp:posOffset>-448310</wp:posOffset>
                </wp:positionH>
                <wp:positionV relativeFrom="paragraph">
                  <wp:posOffset>-83469</wp:posOffset>
                </wp:positionV>
                <wp:extent cx="7768082" cy="943583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8082" cy="9435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BFA37" w14:textId="77777777" w:rsidR="00152A71" w:rsidRPr="00676A97" w:rsidRDefault="00152A71" w:rsidP="00F83A45">
                            <w:pPr>
                              <w:pStyle w:val="Heading2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76A97">
                              <w:rPr>
                                <w:color w:val="FFFFFF" w:themeColor="background1"/>
                                <w:sz w:val="40"/>
                              </w:rPr>
                              <w:t xml:space="preserve">Orkun </w:t>
                            </w:r>
                            <w:r w:rsidR="00B164A9" w:rsidRPr="00676A97">
                              <w:rPr>
                                <w:color w:val="FFFFFF" w:themeColor="background1"/>
                                <w:sz w:val="40"/>
                              </w:rPr>
                              <w:t xml:space="preserve">T </w:t>
                            </w:r>
                            <w:r w:rsidRPr="00676A97">
                              <w:rPr>
                                <w:color w:val="FFFFFF" w:themeColor="background1"/>
                                <w:sz w:val="40"/>
                              </w:rPr>
                              <w:t>ARAN, PhD</w:t>
                            </w:r>
                            <w:r w:rsidRPr="00676A97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5C4B0BFC" w14:textId="05B0BABC" w:rsidR="00152A71" w:rsidRPr="00676A97" w:rsidRDefault="00152A71" w:rsidP="00FE1B29">
                            <w:pPr>
                              <w:pStyle w:val="Heading2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76A97">
                              <w:rPr>
                                <w:color w:val="FFFFFF" w:themeColor="background1"/>
                              </w:rPr>
                              <w:t>Data Scientist</w:t>
                            </w:r>
                          </w:p>
                          <w:p w14:paraId="4617B410" w14:textId="77777777" w:rsidR="00152A71" w:rsidRPr="00676A97" w:rsidRDefault="00152A71" w:rsidP="00FE1B29">
                            <w:pPr>
                              <w:pStyle w:val="Heading2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76A97">
                              <w:rPr>
                                <w:color w:val="FFFFFF" w:themeColor="background1"/>
                              </w:rPr>
                              <w:t xml:space="preserve">Email: </w:t>
                            </w:r>
                            <w:hyperlink r:id="rId38" w:history="1">
                              <w:r w:rsidRPr="00676A97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orkunaran@gmail.com</w:t>
                              </w:r>
                            </w:hyperlink>
                            <w:r w:rsidRPr="00676A97">
                              <w:rPr>
                                <w:color w:val="FFFFFF" w:themeColor="background1"/>
                              </w:rPr>
                              <w:t xml:space="preserve"> | Phone: + 90 5075178972 |Ankara /Turkey</w:t>
                            </w:r>
                          </w:p>
                          <w:p w14:paraId="1663AAC6" w14:textId="77777777" w:rsidR="00152A71" w:rsidRPr="00676A97" w:rsidRDefault="00152A71" w:rsidP="00152A7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5FEB8" id="Text Box 46" o:spid="_x0000_s1032" type="#_x0000_t202" style="position:absolute;margin-left:-35.3pt;margin-top:-6.55pt;width:611.65pt;height:74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" filled="f" stroked="f" strokeweight=".5pt">
                <v:textbox>
                  <w:txbxContent>
                    <w:p w14:paraId="70CBFA37" w14:textId="77777777" w:rsidR="00152A71" w:rsidRPr="00676A97" w:rsidRDefault="00152A71" w:rsidP="00F83A45">
                      <w:pPr>
                        <w:pStyle w:val="Heading2"/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676A97">
                        <w:rPr>
                          <w:color w:val="FFFFFF" w:themeColor="background1"/>
                          <w:sz w:val="40"/>
                        </w:rPr>
                        <w:t>Orkun</w:t>
                      </w:r>
                      <w:proofErr w:type="spellEnd"/>
                      <w:r w:rsidRPr="00676A97">
                        <w:rPr>
                          <w:color w:val="FFFFFF" w:themeColor="background1"/>
                          <w:sz w:val="40"/>
                        </w:rPr>
                        <w:t xml:space="preserve"> </w:t>
                      </w:r>
                      <w:r w:rsidR="00B164A9" w:rsidRPr="00676A97">
                        <w:rPr>
                          <w:color w:val="FFFFFF" w:themeColor="background1"/>
                          <w:sz w:val="40"/>
                        </w:rPr>
                        <w:t xml:space="preserve">T </w:t>
                      </w:r>
                      <w:r w:rsidRPr="00676A97">
                        <w:rPr>
                          <w:color w:val="FFFFFF" w:themeColor="background1"/>
                          <w:sz w:val="40"/>
                        </w:rPr>
                        <w:t>ARAN, PhD</w:t>
                      </w:r>
                      <w:r w:rsidRPr="00676A97">
                        <w:rPr>
                          <w:color w:val="FFFFFF" w:themeColor="background1"/>
                          <w:sz w:val="36"/>
                          <w:szCs w:val="36"/>
                        </w:rPr>
                        <w:t>.</w:t>
                      </w:r>
                      <w:bookmarkStart w:id="2" w:name="_GoBack"/>
                      <w:bookmarkEnd w:id="2"/>
                    </w:p>
                    <w:p w14:paraId="5C4B0BFC" w14:textId="05B0BABC" w:rsidR="00152A71" w:rsidRPr="00676A97" w:rsidRDefault="00152A71" w:rsidP="00FE1B29">
                      <w:pPr>
                        <w:pStyle w:val="Heading2"/>
                        <w:jc w:val="center"/>
                        <w:rPr>
                          <w:color w:val="FFFFFF" w:themeColor="background1"/>
                        </w:rPr>
                      </w:pPr>
                      <w:r w:rsidRPr="00676A97">
                        <w:rPr>
                          <w:color w:val="FFFFFF" w:themeColor="background1"/>
                        </w:rPr>
                        <w:t>Data Scientist</w:t>
                      </w:r>
                    </w:p>
                    <w:p w14:paraId="4617B410" w14:textId="77777777" w:rsidR="00152A71" w:rsidRPr="00676A97" w:rsidRDefault="00152A71" w:rsidP="00FE1B29">
                      <w:pPr>
                        <w:pStyle w:val="Heading2"/>
                        <w:jc w:val="center"/>
                        <w:rPr>
                          <w:color w:val="FFFFFF" w:themeColor="background1"/>
                        </w:rPr>
                      </w:pPr>
                      <w:r w:rsidRPr="00676A97">
                        <w:rPr>
                          <w:color w:val="FFFFFF" w:themeColor="background1"/>
                        </w:rPr>
                        <w:t xml:space="preserve">Email: </w:t>
                      </w:r>
                      <w:hyperlink r:id="rId39" w:history="1">
                        <w:r w:rsidRPr="00676A97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orkunaran@gmail.com</w:t>
                        </w:r>
                      </w:hyperlink>
                      <w:r w:rsidRPr="00676A97">
                        <w:rPr>
                          <w:color w:val="FFFFFF" w:themeColor="background1"/>
                        </w:rPr>
                        <w:t xml:space="preserve"> | Phone: + 90 5075178972 |Ankara /Turkey</w:t>
                      </w:r>
                    </w:p>
                    <w:p w14:paraId="1663AAC6" w14:textId="77777777" w:rsidR="00152A71" w:rsidRPr="00676A97" w:rsidRDefault="00152A71" w:rsidP="00152A7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52A71" w:rsidSect="00C777FF">
      <w:headerReference w:type="default" r:id="rId40"/>
      <w:footerReference w:type="default" r:id="rId41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8B670" w14:textId="77777777" w:rsidR="00DC6537" w:rsidRDefault="00DC6537" w:rsidP="00B21D64">
      <w:pPr>
        <w:spacing w:after="0" w:line="240" w:lineRule="auto"/>
      </w:pPr>
      <w:r>
        <w:separator/>
      </w:r>
    </w:p>
  </w:endnote>
  <w:endnote w:type="continuationSeparator" w:id="0">
    <w:p w14:paraId="697E46F7" w14:textId="77777777" w:rsidR="00DC6537" w:rsidRDefault="00DC6537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F3E50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FC8D9C" wp14:editId="5AD1533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053EE9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&#13;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88A52" w14:textId="77777777" w:rsidR="00DC6537" w:rsidRDefault="00DC6537" w:rsidP="00B21D64">
      <w:pPr>
        <w:spacing w:after="0" w:line="240" w:lineRule="auto"/>
      </w:pPr>
      <w:r>
        <w:separator/>
      </w:r>
    </w:p>
  </w:footnote>
  <w:footnote w:type="continuationSeparator" w:id="0">
    <w:p w14:paraId="5E8DDEE4" w14:textId="77777777" w:rsidR="00DC6537" w:rsidRDefault="00DC6537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A4E4A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2D592563" wp14:editId="4FFC0FF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39BA19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&#13;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&#13;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&#13;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&#13;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56.85pt;height:56.85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14E4B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97DDB"/>
    <w:multiLevelType w:val="hybridMultilevel"/>
    <w:tmpl w:val="2460D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25C8B"/>
    <w:multiLevelType w:val="multilevel"/>
    <w:tmpl w:val="2AC88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0791748"/>
    <w:multiLevelType w:val="multilevel"/>
    <w:tmpl w:val="B9767C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CF128E"/>
    <w:multiLevelType w:val="hybridMultilevel"/>
    <w:tmpl w:val="15248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F2105"/>
    <w:multiLevelType w:val="multilevel"/>
    <w:tmpl w:val="9D984FD2"/>
    <w:numStyleLink w:val="BullettedList"/>
  </w:abstractNum>
  <w:abstractNum w:abstractNumId="8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73A69F3"/>
    <w:multiLevelType w:val="hybridMultilevel"/>
    <w:tmpl w:val="F2A4F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234F7"/>
    <w:multiLevelType w:val="hybridMultilevel"/>
    <w:tmpl w:val="399E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D911453"/>
    <w:multiLevelType w:val="hybridMultilevel"/>
    <w:tmpl w:val="B42A4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9AB7149"/>
    <w:multiLevelType w:val="hybridMultilevel"/>
    <w:tmpl w:val="77AED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5"/>
  </w:num>
  <w:num w:numId="5">
    <w:abstractNumId w:val="8"/>
  </w:num>
  <w:num w:numId="6">
    <w:abstractNumId w:val="13"/>
  </w:num>
  <w:num w:numId="7">
    <w:abstractNumId w:val="0"/>
  </w:num>
  <w:num w:numId="8">
    <w:abstractNumId w:val="2"/>
  </w:num>
  <w:num w:numId="9">
    <w:abstractNumId w:val="7"/>
  </w:num>
  <w:num w:numId="10">
    <w:abstractNumId w:val="14"/>
  </w:num>
  <w:num w:numId="11">
    <w:abstractNumId w:val="11"/>
  </w:num>
  <w:num w:numId="12">
    <w:abstractNumId w:val="16"/>
  </w:num>
  <w:num w:numId="13">
    <w:abstractNumId w:val="12"/>
  </w:num>
  <w:num w:numId="14">
    <w:abstractNumId w:val="3"/>
  </w:num>
  <w:num w:numId="15">
    <w:abstractNumId w:val="6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16"/>
    <w:rsid w:val="00006330"/>
    <w:rsid w:val="000161E1"/>
    <w:rsid w:val="00021303"/>
    <w:rsid w:val="00057C65"/>
    <w:rsid w:val="00073539"/>
    <w:rsid w:val="00073E93"/>
    <w:rsid w:val="00076EE7"/>
    <w:rsid w:val="000A14CF"/>
    <w:rsid w:val="000A1B75"/>
    <w:rsid w:val="000C6056"/>
    <w:rsid w:val="000D3725"/>
    <w:rsid w:val="000D47D0"/>
    <w:rsid w:val="00107E81"/>
    <w:rsid w:val="0012307A"/>
    <w:rsid w:val="00131B4D"/>
    <w:rsid w:val="00144072"/>
    <w:rsid w:val="00152A71"/>
    <w:rsid w:val="001833A5"/>
    <w:rsid w:val="0021475C"/>
    <w:rsid w:val="00252EF2"/>
    <w:rsid w:val="00256D35"/>
    <w:rsid w:val="002B1B82"/>
    <w:rsid w:val="002C7DE6"/>
    <w:rsid w:val="003027BF"/>
    <w:rsid w:val="003143D5"/>
    <w:rsid w:val="00371796"/>
    <w:rsid w:val="003C0BB5"/>
    <w:rsid w:val="003D4114"/>
    <w:rsid w:val="004067B9"/>
    <w:rsid w:val="0040695A"/>
    <w:rsid w:val="004103C0"/>
    <w:rsid w:val="00412C51"/>
    <w:rsid w:val="004163DE"/>
    <w:rsid w:val="00452292"/>
    <w:rsid w:val="004546D4"/>
    <w:rsid w:val="004865C2"/>
    <w:rsid w:val="004950E5"/>
    <w:rsid w:val="004B4147"/>
    <w:rsid w:val="004E0C9F"/>
    <w:rsid w:val="005434DB"/>
    <w:rsid w:val="00552F9B"/>
    <w:rsid w:val="005636A7"/>
    <w:rsid w:val="00581C95"/>
    <w:rsid w:val="00585958"/>
    <w:rsid w:val="005A20B8"/>
    <w:rsid w:val="005B7DB3"/>
    <w:rsid w:val="005C2ABA"/>
    <w:rsid w:val="005D23F8"/>
    <w:rsid w:val="005F0416"/>
    <w:rsid w:val="0061400D"/>
    <w:rsid w:val="00621B5C"/>
    <w:rsid w:val="0065614C"/>
    <w:rsid w:val="00676A97"/>
    <w:rsid w:val="006A437A"/>
    <w:rsid w:val="006C2DFF"/>
    <w:rsid w:val="006D7A17"/>
    <w:rsid w:val="006F31BF"/>
    <w:rsid w:val="00725409"/>
    <w:rsid w:val="00733534"/>
    <w:rsid w:val="00750362"/>
    <w:rsid w:val="007571B5"/>
    <w:rsid w:val="00760C33"/>
    <w:rsid w:val="007772B1"/>
    <w:rsid w:val="007B6A52"/>
    <w:rsid w:val="00821E64"/>
    <w:rsid w:val="008353CA"/>
    <w:rsid w:val="0084002E"/>
    <w:rsid w:val="008424CE"/>
    <w:rsid w:val="0084761D"/>
    <w:rsid w:val="008611C6"/>
    <w:rsid w:val="008859A7"/>
    <w:rsid w:val="00890F1A"/>
    <w:rsid w:val="00897C12"/>
    <w:rsid w:val="008E2197"/>
    <w:rsid w:val="009207C3"/>
    <w:rsid w:val="00976BD3"/>
    <w:rsid w:val="00997E86"/>
    <w:rsid w:val="009A18A3"/>
    <w:rsid w:val="009B7D45"/>
    <w:rsid w:val="009D7E8A"/>
    <w:rsid w:val="009E748D"/>
    <w:rsid w:val="00A21AF8"/>
    <w:rsid w:val="00A2225E"/>
    <w:rsid w:val="00A43DFA"/>
    <w:rsid w:val="00A6425D"/>
    <w:rsid w:val="00A660D7"/>
    <w:rsid w:val="00A96376"/>
    <w:rsid w:val="00B03ED5"/>
    <w:rsid w:val="00B164A9"/>
    <w:rsid w:val="00B21D64"/>
    <w:rsid w:val="00B73E22"/>
    <w:rsid w:val="00BB7CE4"/>
    <w:rsid w:val="00BC33C3"/>
    <w:rsid w:val="00BD6573"/>
    <w:rsid w:val="00BD7F7C"/>
    <w:rsid w:val="00BF0DAF"/>
    <w:rsid w:val="00C05345"/>
    <w:rsid w:val="00C17312"/>
    <w:rsid w:val="00C344AA"/>
    <w:rsid w:val="00C35C2F"/>
    <w:rsid w:val="00C37B1A"/>
    <w:rsid w:val="00C663F3"/>
    <w:rsid w:val="00C777FF"/>
    <w:rsid w:val="00C7780F"/>
    <w:rsid w:val="00C9057C"/>
    <w:rsid w:val="00C9183E"/>
    <w:rsid w:val="00CB6D91"/>
    <w:rsid w:val="00CD2FD2"/>
    <w:rsid w:val="00D04A55"/>
    <w:rsid w:val="00D12DFD"/>
    <w:rsid w:val="00D52272"/>
    <w:rsid w:val="00D62B7E"/>
    <w:rsid w:val="00D960BF"/>
    <w:rsid w:val="00DA44F7"/>
    <w:rsid w:val="00DC6537"/>
    <w:rsid w:val="00E100A6"/>
    <w:rsid w:val="00E65519"/>
    <w:rsid w:val="00E712D3"/>
    <w:rsid w:val="00E76B0B"/>
    <w:rsid w:val="00E92B6D"/>
    <w:rsid w:val="00F27333"/>
    <w:rsid w:val="00F83A45"/>
    <w:rsid w:val="00FE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507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5F0416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416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5F0416"/>
    <w:pPr>
      <w:spacing w:after="0" w:line="240" w:lineRule="auto"/>
    </w:pPr>
    <w:rPr>
      <w:rFonts w:eastAsiaTheme="minorEastAsia"/>
      <w:color w:val="auto"/>
      <w:szCs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057C65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0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witter.com/orc_arn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github.com/orkunaran/World-Happiness-Report-2015-2019" TargetMode="External"/><Relationship Id="rId39" Type="http://schemas.openxmlformats.org/officeDocument/2006/relationships/hyperlink" Target="mailto:orkunaran@gmail.com" TargetMode="External"/><Relationship Id="rId21" Type="http://schemas.openxmlformats.org/officeDocument/2006/relationships/hyperlink" Target="https://scholar.google.com.tr/citations?user=OCGpuhUAAAAJ&amp;hl=tr" TargetMode="External"/><Relationship Id="rId34" Type="http://schemas.openxmlformats.org/officeDocument/2006/relationships/hyperlink" Target="https://github.com/orkunaran/customer_segmentation" TargetMode="External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jpeg"/><Relationship Id="rId29" Type="http://schemas.openxmlformats.org/officeDocument/2006/relationships/hyperlink" Target="https://public.tableau.com/app/profile/orkun.tahir.aran/viz/FemicidesinTurkey2008-2021/Dashboard1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orkun-tahir-aran-6a16aa60/" TargetMode="External"/><Relationship Id="rId24" Type="http://schemas.openxmlformats.org/officeDocument/2006/relationships/hyperlink" Target="https://public.tableau.com/app/profile/orkun.tahir.aran/viz/DepressionAnxietyandStressLevels/Dashboard1" TargetMode="External"/><Relationship Id="rId32" Type="http://schemas.openxmlformats.org/officeDocument/2006/relationships/hyperlink" Target="https://github.com/orkunaran/Stroke-Prediction" TargetMode="External"/><Relationship Id="rId37" Type="http://schemas.openxmlformats.org/officeDocument/2006/relationships/hyperlink" Target="https://scholar.google.com.tr/citations?user=OCGpuhUAAAAJ&amp;hl=tr" TargetMode="External"/><Relationship Id="rId40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://www.kaggle.com/orkunaran" TargetMode="External"/><Relationship Id="rId23" Type="http://schemas.openxmlformats.org/officeDocument/2006/relationships/hyperlink" Target="https://www.kaggle.com/orkunaran/predicting-depression-anxiety-and-stress-eda" TargetMode="External"/><Relationship Id="rId28" Type="http://schemas.openxmlformats.org/officeDocument/2006/relationships/hyperlink" Target="https://www.kaggle.com/orkunaran/fetal-health-eda-and-prediction-95-accuracy" TargetMode="External"/><Relationship Id="rId36" Type="http://schemas.openxmlformats.org/officeDocument/2006/relationships/hyperlink" Target="https://scholar.google.com.tr/citations?user=OCGpuhUAAAAJ&amp;hl=tr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orkunaran.github.io/" TargetMode="External"/><Relationship Id="rId31" Type="http://schemas.openxmlformats.org/officeDocument/2006/relationships/hyperlink" Target="https://public.tableau.com/app/profile/orkun.tahir.aran/viz/DepressionAnxietyandStressLevels/Dashboard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s://public.tableau.com/app/profile/orkun.tahir.aran/viz/FemicidesinTurkey2008-2021/Dashboard1" TargetMode="External"/><Relationship Id="rId27" Type="http://schemas.openxmlformats.org/officeDocument/2006/relationships/hyperlink" Target="https://github.com/orkunaran/customer_segmentation" TargetMode="External"/><Relationship Id="rId30" Type="http://schemas.openxmlformats.org/officeDocument/2006/relationships/hyperlink" Target="https://www.kaggle.com/orkunaran/predicting-depression-anxiety-and-stress-eda" TargetMode="External"/><Relationship Id="rId35" Type="http://schemas.openxmlformats.org/officeDocument/2006/relationships/hyperlink" Target="https://www.kaggle.com/orkunaran/fetal-health-eda-and-prediction-95-accuracy" TargetMode="External"/><Relationship Id="rId43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hyperlink" Target="http://www.github.com/orkunaran" TargetMode="External"/><Relationship Id="rId25" Type="http://schemas.openxmlformats.org/officeDocument/2006/relationships/hyperlink" Target="https://github.com/orkunaran/Stroke-Prediction" TargetMode="External"/><Relationship Id="rId33" Type="http://schemas.openxmlformats.org/officeDocument/2006/relationships/hyperlink" Target="https://github.com/orkunaran/World-Happiness-Report-2015-2019" TargetMode="External"/><Relationship Id="rId38" Type="http://schemas.openxmlformats.org/officeDocument/2006/relationships/hyperlink" Target="mailto:orkunaran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rkunaran/Library/Containers/com.microsoft.Word/Data/Library/Application%20Support/Microsoft/Office/16.0/DTS/Search/%7bEC3CB1F1-EA59-D64E-B34F-3199BD495A2E%7dtf11659642_win32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{EC3CB1F1-EA59-D64E-B34F-3199BD495A2E}tf11659642_win32.dotx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2021-12-12T05:35:00Z</dcterms:created>
  <dcterms:modified xsi:type="dcterms:W3CDTF">2022-03-09T11:20:00Z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